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44F723" w14:textId="23E486A3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357F882" wp14:editId="5C3A716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36F41536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6BC9C76A" w14:textId="45264AF9" w:rsidR="00DF198B" w:rsidRDefault="00DF198B"/>
        </w:tc>
      </w:tr>
      <w:tr w:rsidR="00DF198B" w14:paraId="665EC09F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CDE7B14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E248C87" w14:textId="71A8FA73" w:rsidR="00DF198B" w:rsidRPr="00DF198B" w:rsidRDefault="00713441" w:rsidP="00874FE7">
            <w:pPr>
              <w:pStyle w:val="Heading1"/>
            </w:pPr>
            <w:r>
              <w:t>Pharmaceutical Store Management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2B2FDDDA" w14:textId="77777777" w:rsidR="00DF198B" w:rsidRDefault="00DF198B"/>
        </w:tc>
      </w:tr>
      <w:tr w:rsidR="00DF198B" w14:paraId="53C98C12" w14:textId="77777777" w:rsidTr="00185F4A">
        <w:trPr>
          <w:trHeight w:val="1837"/>
        </w:trPr>
        <w:tc>
          <w:tcPr>
            <w:tcW w:w="1170" w:type="dxa"/>
          </w:tcPr>
          <w:p w14:paraId="5C107817" w14:textId="77777777" w:rsidR="00DF198B" w:rsidRDefault="00DF198B"/>
        </w:tc>
        <w:tc>
          <w:tcPr>
            <w:tcW w:w="8460" w:type="dxa"/>
            <w:gridSpan w:val="7"/>
          </w:tcPr>
          <w:p w14:paraId="7EDBEC82" w14:textId="2C61BFFB" w:rsidR="00DF198B" w:rsidRDefault="00DF198B"/>
        </w:tc>
        <w:tc>
          <w:tcPr>
            <w:tcW w:w="1160" w:type="dxa"/>
          </w:tcPr>
          <w:p w14:paraId="560D357B" w14:textId="77777777" w:rsidR="00DF198B" w:rsidRDefault="00DF198B"/>
        </w:tc>
      </w:tr>
      <w:tr w:rsidR="00DF198B" w14:paraId="0351F984" w14:textId="77777777" w:rsidTr="00185F4A">
        <w:trPr>
          <w:trHeight w:val="929"/>
        </w:trPr>
        <w:tc>
          <w:tcPr>
            <w:tcW w:w="2397" w:type="dxa"/>
            <w:gridSpan w:val="4"/>
          </w:tcPr>
          <w:p w14:paraId="760F66F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7ED855E" w14:textId="0E6CA8BA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E22422F" w14:textId="77777777" w:rsidR="00DF198B" w:rsidRDefault="00DF198B"/>
        </w:tc>
      </w:tr>
      <w:tr w:rsidR="00DF198B" w14:paraId="4434124E" w14:textId="77777777" w:rsidTr="00185F4A">
        <w:trPr>
          <w:trHeight w:val="1460"/>
        </w:trPr>
        <w:tc>
          <w:tcPr>
            <w:tcW w:w="2397" w:type="dxa"/>
            <w:gridSpan w:val="4"/>
          </w:tcPr>
          <w:p w14:paraId="7ADDFAEA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25DA134" w14:textId="10BD1FC8" w:rsidR="00713441" w:rsidRPr="00FE2CD5" w:rsidRDefault="00FE2CD5" w:rsidP="00713441">
            <w:pPr>
              <w:pStyle w:val="Heading2"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Members</w:t>
            </w:r>
          </w:p>
          <w:p w14:paraId="2FE936EB" w14:textId="05B8A06E" w:rsidR="00713441" w:rsidRPr="00FE2CD5" w:rsidRDefault="00713441" w:rsidP="0071344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Nihar Patel AU1940119 (</w:t>
            </w:r>
            <w:r w:rsidR="0000466A"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B. Tech</w:t>
            </w:r>
            <w:r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-CSE)</w:t>
            </w:r>
          </w:p>
          <w:p w14:paraId="5FE99BDA" w14:textId="4097BA09" w:rsidR="00713441" w:rsidRPr="00FE2CD5" w:rsidRDefault="00713441" w:rsidP="0071344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Mohit Prajapati AU1940171 (</w:t>
            </w:r>
            <w:r w:rsidR="0000466A"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B. Tech</w:t>
            </w:r>
            <w:r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-CSE)</w:t>
            </w:r>
          </w:p>
          <w:p w14:paraId="0BBDD3FE" w14:textId="55FA17CB" w:rsidR="00713441" w:rsidRPr="00FE2CD5" w:rsidRDefault="00713441" w:rsidP="0071344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Rushil Borad AU1940179 (</w:t>
            </w:r>
            <w:r w:rsidR="0000466A"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B. Tech</w:t>
            </w:r>
            <w:r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-CSE)</w:t>
            </w:r>
          </w:p>
          <w:p w14:paraId="512A04BB" w14:textId="77777777" w:rsidR="00713441" w:rsidRPr="0000466A" w:rsidRDefault="00713441" w:rsidP="00713441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43E971CB" w14:textId="77777777" w:rsidR="00713441" w:rsidRPr="0000466A" w:rsidRDefault="00713441" w:rsidP="00713441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5F7F99C9" w14:textId="77777777" w:rsidR="00713441" w:rsidRPr="0000466A" w:rsidRDefault="00713441" w:rsidP="00713441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30BE0298" w14:textId="77777777" w:rsidR="00713441" w:rsidRPr="0000466A" w:rsidRDefault="00713441" w:rsidP="00713441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091C8B32" w14:textId="77777777" w:rsidR="00713441" w:rsidRPr="00FE2CD5" w:rsidRDefault="00713441" w:rsidP="0000466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Course: CSE250 Database Management System</w:t>
            </w:r>
          </w:p>
          <w:p w14:paraId="255B026C" w14:textId="77777777" w:rsidR="00713441" w:rsidRPr="00FE2CD5" w:rsidRDefault="00713441" w:rsidP="0000466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2C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Semester: 4</w:t>
            </w:r>
          </w:p>
          <w:p w14:paraId="30EFEB88" w14:textId="0706A7AB" w:rsidR="0000466A" w:rsidRPr="0000466A" w:rsidRDefault="0000466A" w:rsidP="00713441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398" w:type="dxa"/>
            <w:gridSpan w:val="4"/>
          </w:tcPr>
          <w:p w14:paraId="7F2B8902" w14:textId="60E766AD" w:rsidR="00DF198B" w:rsidRDefault="00DF198B"/>
        </w:tc>
      </w:tr>
      <w:tr w:rsidR="00DF198B" w14:paraId="4217AA8C" w14:textId="77777777" w:rsidTr="009C220A">
        <w:trPr>
          <w:trHeight w:val="2552"/>
        </w:trPr>
        <w:tc>
          <w:tcPr>
            <w:tcW w:w="2397" w:type="dxa"/>
            <w:gridSpan w:val="4"/>
            <w:vAlign w:val="bottom"/>
          </w:tcPr>
          <w:p w14:paraId="1CAF087D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6FA6190" w14:textId="73428378" w:rsidR="00DF198B" w:rsidRDefault="00DF198B" w:rsidP="009C220A">
            <w:pPr>
              <w:pStyle w:val="Heading3"/>
              <w:jc w:val="left"/>
            </w:pPr>
          </w:p>
          <w:p w14:paraId="4E7D74FA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3DFD8658" w14:textId="77777777" w:rsidR="00DF198B" w:rsidRDefault="00DF198B" w:rsidP="009C220A"/>
        </w:tc>
      </w:tr>
      <w:tr w:rsidR="00DF198B" w14:paraId="54D0BF61" w14:textId="77777777" w:rsidTr="00185F4A">
        <w:tc>
          <w:tcPr>
            <w:tcW w:w="2340" w:type="dxa"/>
            <w:gridSpan w:val="3"/>
          </w:tcPr>
          <w:p w14:paraId="20F688C4" w14:textId="77777777" w:rsidR="00DF198B" w:rsidRDefault="00DF198B"/>
        </w:tc>
        <w:tc>
          <w:tcPr>
            <w:tcW w:w="6120" w:type="dxa"/>
            <w:gridSpan w:val="3"/>
          </w:tcPr>
          <w:p w14:paraId="2CE97AC1" w14:textId="77777777" w:rsidR="00DF198B" w:rsidRDefault="00DF198B"/>
        </w:tc>
        <w:tc>
          <w:tcPr>
            <w:tcW w:w="2330" w:type="dxa"/>
            <w:gridSpan w:val="3"/>
          </w:tcPr>
          <w:p w14:paraId="141716C2" w14:textId="77777777" w:rsidR="00DF198B" w:rsidRDefault="00DF198B"/>
        </w:tc>
      </w:tr>
    </w:tbl>
    <w:p w14:paraId="674AE133" w14:textId="77777777" w:rsidR="00DF198B" w:rsidRDefault="00DF198B"/>
    <w:p w14:paraId="3EAE501F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0C5C7970" wp14:editId="52AB7668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7E386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16EA60E1" wp14:editId="38935D3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0CDB2" w14:textId="77777777" w:rsidR="009C220A" w:rsidRDefault="009C220A"/>
    <w:p w14:paraId="7A627E70" w14:textId="77777777" w:rsidR="002D2200" w:rsidRDefault="002D2200"/>
    <w:p w14:paraId="2F999569" w14:textId="5587D6AA" w:rsidR="00E74B29" w:rsidRDefault="00E74B29" w:rsidP="0048120C">
      <w:pPr>
        <w:pStyle w:val="GraphicAnchor"/>
      </w:pPr>
    </w:p>
    <w:p w14:paraId="4035BD5A" w14:textId="77777777" w:rsidR="0048120C" w:rsidRDefault="0048120C"/>
    <w:p w14:paraId="71E9D9DD" w14:textId="3199B82A" w:rsidR="0048120C" w:rsidRDefault="00FE2CD5" w:rsidP="009C220A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FE2CD5">
        <w:rPr>
          <w:rFonts w:ascii="Times New Roman" w:hAnsi="Times New Roman" w:cs="Times New Roman"/>
          <w:b/>
          <w:bCs/>
          <w:sz w:val="48"/>
          <w:szCs w:val="48"/>
        </w:rPr>
        <w:t>Description:</w:t>
      </w:r>
    </w:p>
    <w:p w14:paraId="713AE139" w14:textId="77777777" w:rsidR="00196F86" w:rsidRDefault="00196F86" w:rsidP="009C220A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5E55DB53" w14:textId="020507A8" w:rsidR="00196F86" w:rsidRDefault="00196F86" w:rsidP="009C220A">
      <w:pPr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</w:pPr>
      <w:r w:rsidRPr="00196F86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>This Database Management System is recommended for small or medium sized Pharmaceutical store. Schema includes all the things which are to be used and managed in a Store.</w:t>
      </w:r>
    </w:p>
    <w:p w14:paraId="16037B8B" w14:textId="77777777" w:rsidR="00196F86" w:rsidRDefault="00196F86" w:rsidP="009C220A">
      <w:pPr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</w:pPr>
    </w:p>
    <w:p w14:paraId="77DAE5D4" w14:textId="77777777" w:rsidR="00196F86" w:rsidRPr="00196F86" w:rsidRDefault="00196F86" w:rsidP="003E715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196F86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 xml:space="preserve">This Database deals with Service providers as well as Buyers. </w:t>
      </w:r>
    </w:p>
    <w:p w14:paraId="30DBD036" w14:textId="542EF066" w:rsidR="00196F86" w:rsidRPr="00196F86" w:rsidRDefault="00196F86" w:rsidP="003E715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196F86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>It also stores all the necessary information regarding medicines</w:t>
      </w:r>
      <w:r w:rsidR="00F82A98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 xml:space="preserve"> and general description like content, type, uses, etc</w:t>
      </w:r>
      <w:r w:rsidRPr="00196F86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>.</w:t>
      </w:r>
    </w:p>
    <w:p w14:paraId="0FF40AF0" w14:textId="77777777" w:rsidR="00F82A98" w:rsidRPr="00F82A98" w:rsidRDefault="00196F86" w:rsidP="003E715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196F86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 xml:space="preserve"> A specific system has been allotted to give discount to the customers.</w:t>
      </w:r>
    </w:p>
    <w:p w14:paraId="46A749D0" w14:textId="4D38D42F" w:rsidR="00D63376" w:rsidRPr="00F82A98" w:rsidRDefault="00F82A98" w:rsidP="003E715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>T</w:t>
      </w:r>
      <w:r w:rsidR="00D63376" w:rsidRPr="00F82A98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 xml:space="preserve">his </w:t>
      </w:r>
      <w:r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>Database management system</w:t>
      </w:r>
      <w:r w:rsidR="00D63376" w:rsidRPr="00F82A98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 xml:space="preserve"> also stores general information regarding store employees.</w:t>
      </w:r>
    </w:p>
    <w:p w14:paraId="129E3989" w14:textId="5DA7D48A" w:rsidR="00FE2CD5" w:rsidRPr="0069442E" w:rsidRDefault="00F82A98" w:rsidP="009C220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>F</w:t>
      </w:r>
      <w:r w:rsidR="00D63376" w:rsidRPr="00D63376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 xml:space="preserve">acility like </w:t>
      </w:r>
      <w:r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>B</w:t>
      </w:r>
      <w:r w:rsidR="00D63376" w:rsidRPr="00D63376">
        <w:rPr>
          <w:rFonts w:ascii="Times New Roman" w:hAnsi="Times New Roman" w:cs="Times New Roman"/>
          <w:color w:val="202124"/>
          <w:sz w:val="36"/>
          <w:szCs w:val="36"/>
          <w:shd w:val="clear" w:color="auto" w:fill="FFFFFF"/>
        </w:rPr>
        <w:t>ill info is also stored in the database.</w:t>
      </w:r>
    </w:p>
    <w:p w14:paraId="0A91A6A6" w14:textId="42FC3A8D" w:rsidR="0069442E" w:rsidRDefault="0069442E" w:rsidP="0069442E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615EF874" w14:textId="39DCE7CB" w:rsidR="0069442E" w:rsidRDefault="0069442E" w:rsidP="0069442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69442E">
        <w:rPr>
          <w:rFonts w:ascii="Times New Roman" w:hAnsi="Times New Roman" w:cs="Times New Roman"/>
          <w:b/>
          <w:bCs/>
          <w:sz w:val="36"/>
          <w:szCs w:val="36"/>
        </w:rPr>
        <w:t xml:space="preserve">Normalization: </w:t>
      </w:r>
    </w:p>
    <w:p w14:paraId="1594B085" w14:textId="372E6CCB" w:rsidR="00FE2CD5" w:rsidRDefault="0069442E" w:rsidP="006C31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All the tables are made from the view point that none of them have partial function dependency, all tables just one functional dependency hence they are in 2 NF. All are in 3 NF as there are no transitive functional dependencies. </w:t>
      </w:r>
    </w:p>
    <w:p w14:paraId="0B107BE5" w14:textId="4995551B" w:rsidR="003C4F7D" w:rsidRDefault="003C4F7D" w:rsidP="003C4F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19EDB57" w14:textId="77777777" w:rsidR="006C31D2" w:rsidRDefault="006C31D2" w:rsidP="003C4F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F1841D" w14:textId="77777777" w:rsidR="003C4F7D" w:rsidRPr="003C4F7D" w:rsidRDefault="003C4F7D" w:rsidP="003C4F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ADB27E" w14:textId="3DA56A09" w:rsidR="00FE2CD5" w:rsidRDefault="00FE2CD5" w:rsidP="009C220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C21202" w14:textId="5739B1B0" w:rsidR="00FE2CD5" w:rsidRDefault="00FE2CD5" w:rsidP="009C220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485C4C" w14:textId="77777777" w:rsidR="00FE2CD5" w:rsidRDefault="00FE2CD5" w:rsidP="00FE2CD5">
      <w:pPr>
        <w:jc w:val="center"/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</w:p>
    <w:p w14:paraId="031E9BD6" w14:textId="77777777" w:rsidR="00FE2CD5" w:rsidRDefault="00FE2CD5" w:rsidP="00FE2CD5">
      <w:pPr>
        <w:jc w:val="center"/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</w:p>
    <w:p w14:paraId="0BAA2F4F" w14:textId="4D099179" w:rsidR="00FE2CD5" w:rsidRPr="00FE2CD5" w:rsidRDefault="00FE2CD5" w:rsidP="00FE2CD5">
      <w:pPr>
        <w:jc w:val="center"/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  <w:r w:rsidRPr="00FE2CD5"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  <w:lastRenderedPageBreak/>
        <w:t>ER Diagram</w:t>
      </w:r>
    </w:p>
    <w:p w14:paraId="78D975D7" w14:textId="77777777" w:rsidR="00FE2CD5" w:rsidRDefault="00FE2CD5" w:rsidP="009C220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629A68" w14:textId="2E36379F" w:rsidR="00FE2CD5" w:rsidRDefault="00FE2CD5" w:rsidP="009C22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DFDA5A" wp14:editId="0C72E134">
            <wp:extent cx="6850380" cy="67208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67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0A8C9" w14:textId="2BEFA3AF" w:rsidR="00FE2CD5" w:rsidRDefault="00FE2CD5" w:rsidP="009C220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674326" w14:textId="4B87C2B9" w:rsidR="00FE2CD5" w:rsidRDefault="00FE2CD5" w:rsidP="009C220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461CB5" w14:textId="46C81C01" w:rsidR="00FE2CD5" w:rsidRDefault="00FE2CD5" w:rsidP="009C220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E71A73" w14:textId="0DEE5737" w:rsidR="00FE2CD5" w:rsidRDefault="00FE2CD5" w:rsidP="009C220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949D9E" w14:textId="0DEE5737" w:rsidR="00FE2CD5" w:rsidRDefault="00FE2CD5" w:rsidP="009C220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34BD2F" w14:textId="77777777" w:rsidR="00FE2CD5" w:rsidRDefault="00FE2CD5" w:rsidP="00FE2CD5">
      <w:pPr>
        <w:jc w:val="center"/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</w:p>
    <w:p w14:paraId="0B81BD40" w14:textId="77777777" w:rsidR="00FE2CD5" w:rsidRDefault="00FE2CD5" w:rsidP="00FE2CD5">
      <w:pPr>
        <w:jc w:val="center"/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</w:p>
    <w:p w14:paraId="5270EEB3" w14:textId="00059D93" w:rsidR="00FE2CD5" w:rsidRDefault="005A1935" w:rsidP="00FE2CD5">
      <w:pPr>
        <w:jc w:val="center"/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  <w:t>Data Dictionary</w:t>
      </w:r>
    </w:p>
    <w:p w14:paraId="183BFA5F" w14:textId="77777777" w:rsidR="00FE2CD5" w:rsidRDefault="00FE2CD5" w:rsidP="00FE2CD5">
      <w:pPr>
        <w:jc w:val="center"/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</w:p>
    <w:p w14:paraId="4FAA4FF9" w14:textId="28EA7DC3" w:rsidR="00FE2CD5" w:rsidRDefault="00FE2CD5" w:rsidP="00FE2CD5">
      <w:pPr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2B3890" w:themeColor="accent2"/>
          <w:sz w:val="36"/>
          <w:szCs w:val="36"/>
        </w:rPr>
        <w:drawing>
          <wp:inline distT="0" distB="0" distL="0" distR="0" wp14:anchorId="7C95D802" wp14:editId="0ECB50E1">
            <wp:extent cx="6858000" cy="6210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7A41" w14:textId="44E34DBE" w:rsidR="00FE2CD5" w:rsidRDefault="00FE2CD5" w:rsidP="00FE2CD5">
      <w:pPr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</w:p>
    <w:p w14:paraId="5F2A45DE" w14:textId="73C7394D" w:rsidR="00FE2CD5" w:rsidRDefault="00FE2CD5" w:rsidP="00FE2CD5">
      <w:pPr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</w:p>
    <w:p w14:paraId="3CEE2F24" w14:textId="18934EC6" w:rsidR="00FE2CD5" w:rsidRDefault="00FE2CD5" w:rsidP="00FE2CD5">
      <w:pPr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</w:p>
    <w:p w14:paraId="1EA7A404" w14:textId="77777777" w:rsidR="0008773B" w:rsidRDefault="0008773B" w:rsidP="00FE2CD5">
      <w:pPr>
        <w:rPr>
          <w:rFonts w:ascii="Times New Roman" w:hAnsi="Times New Roman" w:cs="Times New Roman"/>
          <w:b/>
          <w:bCs/>
          <w:color w:val="151B48" w:themeColor="accent2" w:themeShade="80"/>
          <w:sz w:val="36"/>
          <w:szCs w:val="36"/>
        </w:rPr>
      </w:pPr>
    </w:p>
    <w:p w14:paraId="5CD68629" w14:textId="77777777" w:rsidR="005A1935" w:rsidRDefault="005A1935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E5A501" w14:textId="77777777" w:rsidR="006C31D2" w:rsidRDefault="006C31D2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43C664" w14:textId="565166E8" w:rsidR="00196F86" w:rsidRDefault="00196F86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Procedure/Function </w:t>
      </w:r>
      <w:r w:rsidR="0008773B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7033FF0" w14:textId="42B890F6" w:rsidR="00143A0C" w:rsidRDefault="00143A0C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9DFEBD" w14:textId="6BC0A32D" w:rsidR="00143A0C" w:rsidRPr="00143A0C" w:rsidRDefault="00143A0C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3A0C">
        <w:rPr>
          <w:rFonts w:ascii="Times New Roman" w:hAnsi="Times New Roman" w:cs="Times New Roman"/>
          <w:b/>
          <w:bCs/>
          <w:color w:val="151B48" w:themeColor="accent2" w:themeShade="80"/>
          <w:sz w:val="28"/>
          <w:szCs w:val="28"/>
          <w:shd w:val="clear" w:color="auto" w:fill="FFFFFF"/>
        </w:rPr>
        <w:t>This procedure returns Medicine Id, Medicine name and quantity sold, of the top 5 selling medicines of all time.</w:t>
      </w:r>
    </w:p>
    <w:p w14:paraId="1B18AF0C" w14:textId="41C612E6" w:rsidR="00AF010C" w:rsidRDefault="00AF010C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CFE07D" w14:textId="685A7DE0" w:rsidR="00143A0C" w:rsidRDefault="00143A0C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744AFF2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create or replace procedure topSellingMedicine as</w:t>
      </w:r>
    </w:p>
    <w:p w14:paraId="411E9495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cursor c_Bill_Info is select Bill_</w:t>
      </w:r>
      <w:proofErr w:type="gramStart"/>
      <w:r w:rsidRPr="00AF010C">
        <w:rPr>
          <w:rFonts w:ascii="Times New Roman" w:hAnsi="Times New Roman" w:cs="Times New Roman"/>
          <w:sz w:val="28"/>
          <w:szCs w:val="28"/>
        </w:rPr>
        <w:t>Summary.ProductID,ProductName</w:t>
      </w:r>
      <w:proofErr w:type="gramEnd"/>
      <w:r w:rsidRPr="00AF010C">
        <w:rPr>
          <w:rFonts w:ascii="Times New Roman" w:hAnsi="Times New Roman" w:cs="Times New Roman"/>
          <w:sz w:val="28"/>
          <w:szCs w:val="28"/>
        </w:rPr>
        <w:t xml:space="preserve">,sum(Quantity) Quantity from Bill_Summary join Medicine on Medicine.ProductID=Bill_Summary.ProductID group by Bill_Summary.ProductID,ProductName order by Quantity desc; </w:t>
      </w:r>
    </w:p>
    <w:p w14:paraId="4D36DE69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r_Bill_Info c_Bill_Info%rowtype;</w:t>
      </w:r>
    </w:p>
    <w:p w14:paraId="4CFF4A85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 xml:space="preserve">counter </w:t>
      </w:r>
      <w:proofErr w:type="gramStart"/>
      <w:r w:rsidRPr="00AF010C">
        <w:rPr>
          <w:rFonts w:ascii="Times New Roman" w:hAnsi="Times New Roman" w:cs="Times New Roman"/>
          <w:sz w:val="28"/>
          <w:szCs w:val="28"/>
        </w:rPr>
        <w:t>number:=</w:t>
      </w:r>
      <w:proofErr w:type="gramEnd"/>
      <w:r w:rsidRPr="00AF010C">
        <w:rPr>
          <w:rFonts w:ascii="Times New Roman" w:hAnsi="Times New Roman" w:cs="Times New Roman"/>
          <w:sz w:val="28"/>
          <w:szCs w:val="28"/>
        </w:rPr>
        <w:t>0;</w:t>
      </w:r>
    </w:p>
    <w:p w14:paraId="78DAAB20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begin</w:t>
      </w:r>
    </w:p>
    <w:p w14:paraId="77E3F085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for r_Bill_Info in c_bill_Info loop</w:t>
      </w:r>
    </w:p>
    <w:p w14:paraId="7E8F0EEE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AF010C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AF010C">
        <w:rPr>
          <w:rFonts w:ascii="Times New Roman" w:hAnsi="Times New Roman" w:cs="Times New Roman"/>
          <w:sz w:val="28"/>
          <w:szCs w:val="28"/>
        </w:rPr>
        <w:t>'Product ID : '||r_Bill_Info.ProductID||'    Product Name : '||r_Bill_Info.ProductName||'</w:t>
      </w:r>
      <w:r w:rsidRPr="00AF010C">
        <w:rPr>
          <w:rFonts w:ascii="Times New Roman" w:hAnsi="Times New Roman" w:cs="Times New Roman"/>
          <w:sz w:val="28"/>
          <w:szCs w:val="28"/>
        </w:rPr>
        <w:tab/>
      </w:r>
      <w:r w:rsidRPr="00AF010C">
        <w:rPr>
          <w:rFonts w:ascii="Times New Roman" w:hAnsi="Times New Roman" w:cs="Times New Roman"/>
          <w:sz w:val="28"/>
          <w:szCs w:val="28"/>
        </w:rPr>
        <w:tab/>
      </w:r>
      <w:r w:rsidRPr="00AF010C">
        <w:rPr>
          <w:rFonts w:ascii="Times New Roman" w:hAnsi="Times New Roman" w:cs="Times New Roman"/>
          <w:sz w:val="28"/>
          <w:szCs w:val="28"/>
        </w:rPr>
        <w:tab/>
        <w:t xml:space="preserve"> Sold Quantity : '||r_Bill_Info.Quantity);</w:t>
      </w:r>
    </w:p>
    <w:p w14:paraId="513CC0F6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F010C">
        <w:rPr>
          <w:rFonts w:ascii="Times New Roman" w:hAnsi="Times New Roman" w:cs="Times New Roman"/>
          <w:sz w:val="28"/>
          <w:szCs w:val="28"/>
        </w:rPr>
        <w:t>counter:=</w:t>
      </w:r>
      <w:proofErr w:type="gramEnd"/>
      <w:r w:rsidRPr="00AF010C">
        <w:rPr>
          <w:rFonts w:ascii="Times New Roman" w:hAnsi="Times New Roman" w:cs="Times New Roman"/>
          <w:sz w:val="28"/>
          <w:szCs w:val="28"/>
        </w:rPr>
        <w:t>counter+1;</w:t>
      </w:r>
    </w:p>
    <w:p w14:paraId="22C38AFD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 xml:space="preserve">if (counter=5) then </w:t>
      </w:r>
    </w:p>
    <w:p w14:paraId="42B7DBC9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exit;</w:t>
      </w:r>
    </w:p>
    <w:p w14:paraId="227779A0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end if;</w:t>
      </w:r>
    </w:p>
    <w:p w14:paraId="5C81AD2A" w14:textId="77777777" w:rsidR="00AF010C" w:rsidRPr="00AF010C" w:rsidRDefault="00AF010C" w:rsidP="00AF010C">
      <w:pPr>
        <w:rPr>
          <w:rFonts w:ascii="Times New Roman" w:hAnsi="Times New Roman" w:cs="Times New Roman"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end loop;</w:t>
      </w:r>
    </w:p>
    <w:p w14:paraId="291893CF" w14:textId="75DD0D61" w:rsidR="00AF010C" w:rsidRDefault="00AF010C" w:rsidP="00AF01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010C">
        <w:rPr>
          <w:rFonts w:ascii="Times New Roman" w:hAnsi="Times New Roman" w:cs="Times New Roman"/>
          <w:sz w:val="28"/>
          <w:szCs w:val="28"/>
        </w:rPr>
        <w:t>end;</w:t>
      </w:r>
    </w:p>
    <w:p w14:paraId="2AA1021A" w14:textId="369351DA" w:rsidR="00196F86" w:rsidRDefault="00196F86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B7D9FB" w14:textId="50B72FD1" w:rsidR="00196F86" w:rsidRDefault="00143A0C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EB254CC" w14:textId="77777777" w:rsidR="00143A0C" w:rsidRDefault="00143A0C" w:rsidP="00FE2C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DA7C7F" w14:textId="204C0126" w:rsidR="00FE2CD5" w:rsidRDefault="001D7E77" w:rsidP="00FE2CD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479695" wp14:editId="552A9430">
            <wp:extent cx="6857854" cy="3345873"/>
            <wp:effectExtent l="0" t="0" r="63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547" cy="335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E486" w14:textId="684FBAB9" w:rsidR="0008773B" w:rsidRDefault="0008773B" w:rsidP="00FE2CD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5ED6CCE" w14:textId="77777777" w:rsidR="00143A0C" w:rsidRDefault="00143A0C" w:rsidP="000877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B073AD" w14:textId="2073D462" w:rsidR="0008773B" w:rsidRDefault="0008773B" w:rsidP="0008773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Procedure/Function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6A77A43" w14:textId="7C19B2A7" w:rsidR="00143A0C" w:rsidRDefault="00143A0C" w:rsidP="000877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E7AE54" w14:textId="65D82817" w:rsidR="00E01872" w:rsidRDefault="00E01872" w:rsidP="000877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01872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 xml:space="preserve">This procedure </w:t>
      </w:r>
      <w:r w:rsidRPr="00E01872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returns</w:t>
      </w:r>
      <w:r w:rsidRPr="00E01872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 xml:space="preserve"> the total amount of saving done by all the customers in the current month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.</w:t>
      </w:r>
    </w:p>
    <w:p w14:paraId="48B42396" w14:textId="77777777" w:rsidR="00143A0C" w:rsidRDefault="00143A0C" w:rsidP="000877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BB4770" w14:textId="23E316CC" w:rsidR="0008773B" w:rsidRDefault="00143A0C" w:rsidP="00FE2CD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CODE: </w:t>
      </w:r>
    </w:p>
    <w:p w14:paraId="125DB046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create or replace function totalSavingsInThisMonth return number as</w:t>
      </w:r>
    </w:p>
    <w:p w14:paraId="2F401C90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savings number;</w:t>
      </w:r>
    </w:p>
    <w:p w14:paraId="49947D74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begin</w:t>
      </w:r>
      <w:r w:rsidRPr="00143A0C">
        <w:rPr>
          <w:rFonts w:ascii="Times New Roman" w:hAnsi="Times New Roman" w:cs="Times New Roman"/>
          <w:noProof/>
          <w:sz w:val="28"/>
          <w:szCs w:val="28"/>
        </w:rPr>
        <w:tab/>
      </w:r>
    </w:p>
    <w:p w14:paraId="609DAD5F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ab/>
        <w:t>select sum(TotalSavings) into savings from Bill_Info where to_char(Date_of_purchase,'Month')=to_char(sysdate,'Month') group by to_char(Date_of_purchase,'Month');</w:t>
      </w:r>
    </w:p>
    <w:p w14:paraId="1C10F460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ab/>
        <w:t>return savings;</w:t>
      </w:r>
    </w:p>
    <w:p w14:paraId="517BB8B4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end;</w:t>
      </w:r>
    </w:p>
    <w:p w14:paraId="79A735F1" w14:textId="3086F996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/</w:t>
      </w:r>
      <w:r w:rsidRPr="00143A0C">
        <w:rPr>
          <w:rFonts w:ascii="Times New Roman" w:hAnsi="Times New Roman" w:cs="Times New Roman"/>
          <w:noProof/>
          <w:sz w:val="28"/>
          <w:szCs w:val="28"/>
        </w:rPr>
        <w:tab/>
      </w:r>
    </w:p>
    <w:p w14:paraId="1ECD4AE6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SET SERVEROUTPUT ON;</w:t>
      </w:r>
    </w:p>
    <w:p w14:paraId="44BF2635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 xml:space="preserve">create or replace procedure savingsInThisMonth </w:t>
      </w:r>
    </w:p>
    <w:p w14:paraId="7429921F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as</w:t>
      </w:r>
    </w:p>
    <w:p w14:paraId="79D7AB6A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saving number;</w:t>
      </w:r>
    </w:p>
    <w:p w14:paraId="61D800F6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begin</w:t>
      </w:r>
    </w:p>
    <w:p w14:paraId="36A9B628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saving:= totalSavingsInThisMonth();</w:t>
      </w:r>
    </w:p>
    <w:p w14:paraId="27BDFFBD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DBMS_OUTPUT.PUT_LINE('Total Savings Done '||saving||' In This Month : '||to_char(sysdate,'Month'));</w:t>
      </w:r>
    </w:p>
    <w:p w14:paraId="4E7DBAF4" w14:textId="2C2E297E" w:rsid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  <w:r w:rsidRPr="00143A0C">
        <w:rPr>
          <w:rFonts w:ascii="Times New Roman" w:hAnsi="Times New Roman" w:cs="Times New Roman"/>
          <w:noProof/>
          <w:sz w:val="28"/>
          <w:szCs w:val="28"/>
        </w:rPr>
        <w:t>end;</w:t>
      </w:r>
    </w:p>
    <w:p w14:paraId="01FAA08B" w14:textId="77777777" w:rsidR="00143A0C" w:rsidRPr="00143A0C" w:rsidRDefault="00143A0C" w:rsidP="00143A0C">
      <w:pPr>
        <w:rPr>
          <w:rFonts w:ascii="Times New Roman" w:hAnsi="Times New Roman" w:cs="Times New Roman"/>
          <w:noProof/>
          <w:sz w:val="28"/>
          <w:szCs w:val="28"/>
        </w:rPr>
      </w:pPr>
    </w:p>
    <w:p w14:paraId="3419098B" w14:textId="231D0AA5" w:rsidR="00196F86" w:rsidRPr="00143A0C" w:rsidRDefault="00143A0C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3A0C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953899B" w14:textId="77777777" w:rsidR="00E01872" w:rsidRDefault="0008773B" w:rsidP="00E018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BB6DBF" wp14:editId="18189EAE">
            <wp:extent cx="6858000" cy="2800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934C" w14:textId="388B76A6" w:rsidR="00196F86" w:rsidRPr="00E01872" w:rsidRDefault="00196F86" w:rsidP="00E018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Procedure/Function 3:</w:t>
      </w:r>
    </w:p>
    <w:p w14:paraId="4038078A" w14:textId="6E66EB7B" w:rsidR="0008773B" w:rsidRDefault="0008773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64B84E" w14:textId="7EAAA914" w:rsidR="0008773B" w:rsidRDefault="00E01872" w:rsidP="00196F86">
      <w:pP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</w:pPr>
      <w:r w:rsidRPr="00E01872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 xml:space="preserve">This procedure will make insertion easier, just by writing </w:t>
      </w:r>
      <w:proofErr w:type="spellStart"/>
      <w:r w:rsidRPr="00E01872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InsertTable_Name</w:t>
      </w:r>
      <w:proofErr w:type="spellEnd"/>
      <w:r w:rsidRPr="00E01872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(</w:t>
      </w:r>
      <w:proofErr w:type="spellStart"/>
      <w:r w:rsidRPr="00E01872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field</w:t>
      </w:r>
      <w: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_</w:t>
      </w:r>
      <w:r w:rsidRPr="00E01872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values</w:t>
      </w:r>
      <w:proofErr w:type="spellEnd"/>
      <w:r w:rsidRPr="00E01872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).</w:t>
      </w:r>
    </w:p>
    <w:p w14:paraId="74256AE9" w14:textId="1D309544" w:rsidR="00E01872" w:rsidRDefault="00E01872" w:rsidP="00196F86">
      <w:pP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</w:pPr>
    </w:p>
    <w:p w14:paraId="6BDB0EB1" w14:textId="173E14BA" w:rsidR="00CE792B" w:rsidRDefault="00CE792B" w:rsidP="00196F86">
      <w:pP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CODE:</w:t>
      </w:r>
    </w:p>
    <w:p w14:paraId="43ADD852" w14:textId="77777777" w:rsidR="00CE792B" w:rsidRDefault="00CE792B" w:rsidP="00196F86">
      <w:pP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</w:pPr>
    </w:p>
    <w:p w14:paraId="6BA72B00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r w:rsidRPr="00E01872">
        <w:rPr>
          <w:rFonts w:ascii="Times New Roman" w:hAnsi="Times New Roman" w:cs="Times New Roman"/>
          <w:sz w:val="28"/>
          <w:szCs w:val="28"/>
        </w:rPr>
        <w:t xml:space="preserve">CREATE OR REPLACE PROCEDURE </w:t>
      </w:r>
      <w:proofErr w:type="spellStart"/>
      <w:r w:rsidRPr="00E01872">
        <w:rPr>
          <w:rFonts w:ascii="Times New Roman" w:hAnsi="Times New Roman" w:cs="Times New Roman"/>
          <w:sz w:val="28"/>
          <w:szCs w:val="28"/>
        </w:rPr>
        <w:t>InsertSupplier</w:t>
      </w:r>
      <w:proofErr w:type="spellEnd"/>
      <w:r w:rsidRPr="00E0187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01872">
        <w:rPr>
          <w:rFonts w:ascii="Times New Roman" w:hAnsi="Times New Roman" w:cs="Times New Roman"/>
          <w:sz w:val="28"/>
          <w:szCs w:val="28"/>
        </w:rPr>
        <w:t>supplier_id</w:t>
      </w:r>
      <w:proofErr w:type="spellEnd"/>
      <w:r w:rsidRPr="00E01872">
        <w:rPr>
          <w:rFonts w:ascii="Times New Roman" w:hAnsi="Times New Roman" w:cs="Times New Roman"/>
          <w:sz w:val="28"/>
          <w:szCs w:val="28"/>
        </w:rPr>
        <w:t xml:space="preserve"> IN number, </w:t>
      </w:r>
    </w:p>
    <w:p w14:paraId="07298415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01872">
        <w:rPr>
          <w:rFonts w:ascii="Times New Roman" w:hAnsi="Times New Roman" w:cs="Times New Roman"/>
          <w:sz w:val="28"/>
          <w:szCs w:val="28"/>
        </w:rPr>
        <w:t>supplier_name</w:t>
      </w:r>
      <w:proofErr w:type="spellEnd"/>
      <w:r w:rsidRPr="00E01872">
        <w:rPr>
          <w:rFonts w:ascii="Times New Roman" w:hAnsi="Times New Roman" w:cs="Times New Roman"/>
          <w:sz w:val="28"/>
          <w:szCs w:val="28"/>
        </w:rPr>
        <w:t xml:space="preserve"> IN varchar,</w:t>
      </w:r>
    </w:p>
    <w:p w14:paraId="5EBCCE74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r w:rsidRPr="00E01872">
        <w:rPr>
          <w:rFonts w:ascii="Times New Roman" w:hAnsi="Times New Roman" w:cs="Times New Roman"/>
          <w:sz w:val="28"/>
          <w:szCs w:val="28"/>
        </w:rPr>
        <w:t>address IN varchar,</w:t>
      </w:r>
    </w:p>
    <w:p w14:paraId="0C491428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01872">
        <w:rPr>
          <w:rFonts w:ascii="Times New Roman" w:hAnsi="Times New Roman" w:cs="Times New Roman"/>
          <w:sz w:val="28"/>
          <w:szCs w:val="28"/>
        </w:rPr>
        <w:t>phone_no</w:t>
      </w:r>
      <w:proofErr w:type="spellEnd"/>
      <w:r w:rsidRPr="00E01872">
        <w:rPr>
          <w:rFonts w:ascii="Times New Roman" w:hAnsi="Times New Roman" w:cs="Times New Roman"/>
          <w:sz w:val="28"/>
          <w:szCs w:val="28"/>
        </w:rPr>
        <w:t xml:space="preserve"> IN number</w:t>
      </w:r>
    </w:p>
    <w:p w14:paraId="6A96F81A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r w:rsidRPr="00E01872">
        <w:rPr>
          <w:rFonts w:ascii="Times New Roman" w:hAnsi="Times New Roman" w:cs="Times New Roman"/>
          <w:sz w:val="28"/>
          <w:szCs w:val="28"/>
        </w:rPr>
        <w:t>)</w:t>
      </w:r>
    </w:p>
    <w:p w14:paraId="3CB8F8C7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r w:rsidRPr="00E01872">
        <w:rPr>
          <w:rFonts w:ascii="Times New Roman" w:hAnsi="Times New Roman" w:cs="Times New Roman"/>
          <w:sz w:val="28"/>
          <w:szCs w:val="28"/>
        </w:rPr>
        <w:t>IS</w:t>
      </w:r>
    </w:p>
    <w:p w14:paraId="1F2CC363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r w:rsidRPr="00E01872">
        <w:rPr>
          <w:rFonts w:ascii="Times New Roman" w:hAnsi="Times New Roman" w:cs="Times New Roman"/>
          <w:sz w:val="28"/>
          <w:szCs w:val="28"/>
        </w:rPr>
        <w:t>BEGIN</w:t>
      </w:r>
    </w:p>
    <w:p w14:paraId="13505F52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r w:rsidRPr="00E01872">
        <w:rPr>
          <w:rFonts w:ascii="Times New Roman" w:hAnsi="Times New Roman" w:cs="Times New Roman"/>
          <w:sz w:val="28"/>
          <w:szCs w:val="28"/>
        </w:rPr>
        <w:t xml:space="preserve">INSERT INTO Supplier </w:t>
      </w:r>
      <w:proofErr w:type="gramStart"/>
      <w:r w:rsidRPr="00E01872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proofErr w:type="gramEnd"/>
      <w:r w:rsidRPr="00E01872">
        <w:rPr>
          <w:rFonts w:ascii="Times New Roman" w:hAnsi="Times New Roman" w:cs="Times New Roman"/>
          <w:sz w:val="28"/>
          <w:szCs w:val="28"/>
        </w:rPr>
        <w:t>supplier_id</w:t>
      </w:r>
      <w:proofErr w:type="spellEnd"/>
      <w:r w:rsidRPr="00E0187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01872">
        <w:rPr>
          <w:rFonts w:ascii="Times New Roman" w:hAnsi="Times New Roman" w:cs="Times New Roman"/>
          <w:sz w:val="28"/>
          <w:szCs w:val="28"/>
        </w:rPr>
        <w:t>supplier_name</w:t>
      </w:r>
      <w:proofErr w:type="spellEnd"/>
      <w:r w:rsidRPr="00E01872">
        <w:rPr>
          <w:rFonts w:ascii="Times New Roman" w:hAnsi="Times New Roman" w:cs="Times New Roman"/>
          <w:sz w:val="28"/>
          <w:szCs w:val="28"/>
        </w:rPr>
        <w:t xml:space="preserve">, address, </w:t>
      </w:r>
      <w:proofErr w:type="spellStart"/>
      <w:r w:rsidRPr="00E01872">
        <w:rPr>
          <w:rFonts w:ascii="Times New Roman" w:hAnsi="Times New Roman" w:cs="Times New Roman"/>
          <w:sz w:val="28"/>
          <w:szCs w:val="28"/>
        </w:rPr>
        <w:t>phone_no</w:t>
      </w:r>
      <w:proofErr w:type="spellEnd"/>
      <w:r w:rsidRPr="00E01872">
        <w:rPr>
          <w:rFonts w:ascii="Times New Roman" w:hAnsi="Times New Roman" w:cs="Times New Roman"/>
          <w:sz w:val="28"/>
          <w:szCs w:val="28"/>
        </w:rPr>
        <w:t>);</w:t>
      </w:r>
    </w:p>
    <w:p w14:paraId="0D6582AA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r w:rsidRPr="00E01872">
        <w:rPr>
          <w:rFonts w:ascii="Times New Roman" w:hAnsi="Times New Roman" w:cs="Times New Roman"/>
          <w:sz w:val="28"/>
          <w:szCs w:val="28"/>
        </w:rPr>
        <w:t>END;</w:t>
      </w:r>
    </w:p>
    <w:p w14:paraId="0A527E3D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r w:rsidRPr="00E01872">
        <w:rPr>
          <w:rFonts w:ascii="Times New Roman" w:hAnsi="Times New Roman" w:cs="Times New Roman"/>
          <w:sz w:val="28"/>
          <w:szCs w:val="28"/>
        </w:rPr>
        <w:t>BEGIN</w:t>
      </w:r>
    </w:p>
    <w:p w14:paraId="19C1B2C5" w14:textId="77777777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01872">
        <w:rPr>
          <w:rFonts w:ascii="Times New Roman" w:hAnsi="Times New Roman" w:cs="Times New Roman"/>
          <w:sz w:val="28"/>
          <w:szCs w:val="28"/>
        </w:rPr>
        <w:t>InsertSupplier</w:t>
      </w:r>
      <w:proofErr w:type="spellEnd"/>
      <w:r w:rsidRPr="00E018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01872">
        <w:rPr>
          <w:rFonts w:ascii="Times New Roman" w:hAnsi="Times New Roman" w:cs="Times New Roman"/>
          <w:sz w:val="28"/>
          <w:szCs w:val="28"/>
        </w:rPr>
        <w:t>15,'Pharma Medico','Ranip',9111889595);</w:t>
      </w:r>
    </w:p>
    <w:p w14:paraId="7B8F79A2" w14:textId="36F3E36B" w:rsidR="00E01872" w:rsidRPr="00E01872" w:rsidRDefault="00E01872" w:rsidP="00E01872">
      <w:pPr>
        <w:rPr>
          <w:rFonts w:ascii="Times New Roman" w:hAnsi="Times New Roman" w:cs="Times New Roman"/>
          <w:sz w:val="28"/>
          <w:szCs w:val="28"/>
        </w:rPr>
      </w:pPr>
      <w:r w:rsidRPr="00E01872">
        <w:rPr>
          <w:rFonts w:ascii="Times New Roman" w:hAnsi="Times New Roman" w:cs="Times New Roman"/>
          <w:sz w:val="28"/>
          <w:szCs w:val="28"/>
        </w:rPr>
        <w:t>END;</w:t>
      </w:r>
    </w:p>
    <w:p w14:paraId="73688F4C" w14:textId="1476BD89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51E2AC" w14:textId="5A976399" w:rsidR="00E01872" w:rsidRDefault="00E01872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FDD95A2" w14:textId="77777777" w:rsidR="00E01872" w:rsidRDefault="00E01872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7F1083" w14:textId="31B0C661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397C2B" wp14:editId="786838FA">
            <wp:extent cx="5753100" cy="2106582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" t="64143" r="14"/>
                    <a:stretch/>
                  </pic:blipFill>
                  <pic:spPr bwMode="auto">
                    <a:xfrm>
                      <a:off x="0" y="0"/>
                      <a:ext cx="5753599" cy="210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7490F" w14:textId="437AABC7" w:rsidR="00E01872" w:rsidRDefault="00E01872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E2878B" w14:textId="77777777" w:rsidR="00E01872" w:rsidRDefault="00E01872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23A0D1" w14:textId="45684E05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5F2EFE" wp14:editId="5210E129">
            <wp:extent cx="5128704" cy="15241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00F7" w14:textId="1210F998" w:rsidR="00E01872" w:rsidRDefault="00E01872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043EC06" wp14:editId="17B263F1">
            <wp:extent cx="6858000" cy="2148840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A975" w14:textId="77777777" w:rsidR="00E01872" w:rsidRDefault="00E01872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38C74A" w14:textId="7CD4D57F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Procedure/Function 4:</w:t>
      </w:r>
    </w:p>
    <w:p w14:paraId="0C0F5F14" w14:textId="44BF3225" w:rsidR="00E01872" w:rsidRDefault="00E01872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F391E6" w14:textId="091AD098" w:rsidR="00E01872" w:rsidRDefault="00CE792B" w:rsidP="00196F86">
      <w:pP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</w:pPr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This procedure returns the expir</w:t>
      </w:r>
      <w: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y</w:t>
      </w:r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 xml:space="preserve"> date by </w:t>
      </w:r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i</w:t>
      </w:r>
      <w: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n</w:t>
      </w:r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putting</w:t>
      </w:r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ProductID</w:t>
      </w:r>
      <w:proofErr w:type="spellEnd"/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 xml:space="preserve"> of the required medicine.</w:t>
      </w:r>
    </w:p>
    <w:p w14:paraId="0759BC4C" w14:textId="77777777" w:rsidR="00CE792B" w:rsidRP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162F86" w14:textId="77777777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CD6988" w14:textId="6CB9AC5C" w:rsidR="00196F86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EBC3037" w14:textId="77777777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972DAC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CREATE OR REPLACE FUNCTION </w:t>
      </w:r>
      <w:proofErr w:type="spellStart"/>
      <w:proofErr w:type="gramStart"/>
      <w:r w:rsidRPr="00CE792B">
        <w:rPr>
          <w:rFonts w:ascii="Times New Roman" w:hAnsi="Times New Roman" w:cs="Times New Roman"/>
          <w:sz w:val="28"/>
          <w:szCs w:val="28"/>
        </w:rPr>
        <w:t>getExpiryDate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E792B">
        <w:rPr>
          <w:rFonts w:ascii="Times New Roman" w:hAnsi="Times New Roman" w:cs="Times New Roman"/>
          <w:sz w:val="28"/>
          <w:szCs w:val="28"/>
        </w:rPr>
        <w:t>p_id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number)</w:t>
      </w:r>
    </w:p>
    <w:p w14:paraId="18C000BE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RETURN DATE IS </w:t>
      </w:r>
    </w:p>
    <w:p w14:paraId="18E94A06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792B">
        <w:rPr>
          <w:rFonts w:ascii="Times New Roman" w:hAnsi="Times New Roman" w:cs="Times New Roman"/>
          <w:sz w:val="28"/>
          <w:szCs w:val="28"/>
        </w:rPr>
        <w:t>mfg_date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date;</w:t>
      </w:r>
    </w:p>
    <w:p w14:paraId="48C98938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792B">
        <w:rPr>
          <w:rFonts w:ascii="Times New Roman" w:hAnsi="Times New Roman" w:cs="Times New Roman"/>
          <w:sz w:val="28"/>
          <w:szCs w:val="28"/>
        </w:rPr>
        <w:t>expiry_date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date;</w:t>
      </w:r>
    </w:p>
    <w:p w14:paraId="76A1F64B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792B">
        <w:rPr>
          <w:rFonts w:ascii="Times New Roman" w:hAnsi="Times New Roman" w:cs="Times New Roman"/>
          <w:sz w:val="28"/>
          <w:szCs w:val="28"/>
        </w:rPr>
        <w:t>bbm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3E7289FE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BEGIN</w:t>
      </w:r>
    </w:p>
    <w:p w14:paraId="4B249ABB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mfgDate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INTO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mfg_date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FROM Batch WHERE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p_id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;</w:t>
      </w:r>
    </w:p>
    <w:p w14:paraId="5650E062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BestBeforeMonths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INTO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bbm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FROM Batch WHERE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p_id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;</w:t>
      </w:r>
    </w:p>
    <w:p w14:paraId="77BCF161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792B">
        <w:rPr>
          <w:rFonts w:ascii="Times New Roman" w:hAnsi="Times New Roman" w:cs="Times New Roman"/>
          <w:sz w:val="28"/>
          <w:szCs w:val="28"/>
        </w:rPr>
        <w:t>expiry_</w:t>
      </w:r>
      <w:proofErr w:type="gramStart"/>
      <w:r w:rsidRPr="00CE792B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:=</w:t>
      </w:r>
      <w:proofErr w:type="gramEnd"/>
      <w:r w:rsidRPr="00CE792B">
        <w:rPr>
          <w:rFonts w:ascii="Times New Roman" w:hAnsi="Times New Roman" w:cs="Times New Roman"/>
          <w:sz w:val="28"/>
          <w:szCs w:val="28"/>
        </w:rPr>
        <w:t>ADD_MONTHS(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mfg_date,bbm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);</w:t>
      </w:r>
    </w:p>
    <w:p w14:paraId="26851804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RETURN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expiry_date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;</w:t>
      </w:r>
    </w:p>
    <w:p w14:paraId="5AF71C01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END;</w:t>
      </w:r>
    </w:p>
    <w:p w14:paraId="54FA484D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</w:p>
    <w:p w14:paraId="20B48811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SET SERVEROUTPUT ON;</w:t>
      </w:r>
    </w:p>
    <w:p w14:paraId="48D4C2B3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DECLARE</w:t>
      </w:r>
    </w:p>
    <w:p w14:paraId="253E34A8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792B">
        <w:rPr>
          <w:rFonts w:ascii="Times New Roman" w:hAnsi="Times New Roman" w:cs="Times New Roman"/>
          <w:sz w:val="28"/>
          <w:szCs w:val="28"/>
        </w:rPr>
        <w:t>expiryDate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date;</w:t>
      </w:r>
    </w:p>
    <w:p w14:paraId="5E76CC86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BEGIN  </w:t>
      </w:r>
      <w:r w:rsidRPr="00CE792B">
        <w:rPr>
          <w:rFonts w:ascii="Times New Roman" w:hAnsi="Times New Roman" w:cs="Times New Roman"/>
          <w:sz w:val="28"/>
          <w:szCs w:val="28"/>
        </w:rPr>
        <w:tab/>
      </w:r>
    </w:p>
    <w:p w14:paraId="0E911310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E792B">
        <w:rPr>
          <w:rFonts w:ascii="Times New Roman" w:hAnsi="Times New Roman" w:cs="Times New Roman"/>
          <w:sz w:val="28"/>
          <w:szCs w:val="28"/>
        </w:rPr>
        <w:t>expiryDate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:=</w:t>
      </w:r>
      <w:proofErr w:type="gramEnd"/>
      <w:r w:rsidRPr="00CE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getExpiryDate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(201);</w:t>
      </w:r>
    </w:p>
    <w:p w14:paraId="6E95133E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CE792B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CE792B">
        <w:rPr>
          <w:rFonts w:ascii="Times New Roman" w:hAnsi="Times New Roman" w:cs="Times New Roman"/>
          <w:sz w:val="28"/>
          <w:szCs w:val="28"/>
        </w:rPr>
        <w:t xml:space="preserve">'Expiry date is ' ||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expiryDate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);</w:t>
      </w:r>
    </w:p>
    <w:p w14:paraId="4AFAC082" w14:textId="681027D5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END;</w:t>
      </w:r>
    </w:p>
    <w:p w14:paraId="0D94B6AC" w14:textId="7492935B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2C010C" w14:textId="5130EDEB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2431ED" w14:textId="509C3DF8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022A03" w14:textId="0F12838B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4D25CA" w14:textId="2EAF9C5D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E576E" w14:textId="49701A9C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F634C11" w14:textId="77777777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DC441D" w14:textId="066841A1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3D32E9" wp14:editId="407CFA7F">
            <wp:extent cx="5151566" cy="4717189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6473" w14:textId="16672A79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F451C1" w14:textId="77777777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5BC3C4" w14:textId="24F12BE9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Procedure/Function 5:</w:t>
      </w:r>
    </w:p>
    <w:p w14:paraId="532E5878" w14:textId="26DBD2BC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304891" w14:textId="3BEEA286" w:rsidR="00CE792B" w:rsidRDefault="00CE792B" w:rsidP="00196F86">
      <w:pP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</w:pPr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This procedure deletes the record of expired medicine from the database automatically, which pre</w:t>
      </w:r>
      <w: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v</w:t>
      </w:r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en</w:t>
      </w:r>
      <w:r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t</w:t>
      </w:r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 xml:space="preserve">s from getting in </w:t>
      </w:r>
      <w:proofErr w:type="spellStart"/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Bill_Info</w:t>
      </w:r>
      <w:proofErr w:type="spellEnd"/>
      <w:r w:rsidRPr="00CE792B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, so by chance also a customer can never buy an expired medicine.</w:t>
      </w:r>
    </w:p>
    <w:p w14:paraId="5FD09648" w14:textId="77777777" w:rsidR="00CE792B" w:rsidRPr="00CE792B" w:rsidRDefault="00CE792B" w:rsidP="00196F8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7C8674E" w14:textId="7EF1C0DE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B80F245" w14:textId="3CDB1104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7E397F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CREATE OR REPLACE PROCEDURE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deletExpiredMedicine</w:t>
      </w:r>
      <w:proofErr w:type="spellEnd"/>
    </w:p>
    <w:p w14:paraId="10707F3A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IS </w:t>
      </w:r>
    </w:p>
    <w:p w14:paraId="46CD8F7D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792B">
        <w:rPr>
          <w:rFonts w:ascii="Times New Roman" w:hAnsi="Times New Roman" w:cs="Times New Roman"/>
          <w:sz w:val="28"/>
          <w:szCs w:val="28"/>
        </w:rPr>
        <w:t>expDate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date;</w:t>
      </w:r>
    </w:p>
    <w:p w14:paraId="570689D2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792B">
        <w:rPr>
          <w:rFonts w:ascii="Times New Roman" w:hAnsi="Times New Roman" w:cs="Times New Roman"/>
          <w:sz w:val="28"/>
          <w:szCs w:val="28"/>
        </w:rPr>
        <w:t>counRows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30E22E35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792B">
        <w:rPr>
          <w:rFonts w:ascii="Times New Roman" w:hAnsi="Times New Roman" w:cs="Times New Roman"/>
          <w:sz w:val="28"/>
          <w:szCs w:val="28"/>
        </w:rPr>
        <w:t>currentDate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date;</w:t>
      </w:r>
    </w:p>
    <w:p w14:paraId="701376D3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lastRenderedPageBreak/>
        <w:t>cursor c1 is</w:t>
      </w:r>
    </w:p>
    <w:p w14:paraId="35C2791C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SELECT *</w:t>
      </w:r>
    </w:p>
    <w:p w14:paraId="00ACF5C7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FROM </w:t>
      </w:r>
      <w:proofErr w:type="gramStart"/>
      <w:r w:rsidRPr="00CE792B">
        <w:rPr>
          <w:rFonts w:ascii="Times New Roman" w:hAnsi="Times New Roman" w:cs="Times New Roman"/>
          <w:sz w:val="28"/>
          <w:szCs w:val="28"/>
        </w:rPr>
        <w:t>Batch ;</w:t>
      </w:r>
      <w:proofErr w:type="gramEnd"/>
    </w:p>
    <w:p w14:paraId="065D752A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BEGIN</w:t>
      </w:r>
    </w:p>
    <w:p w14:paraId="4A6483A1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E792B">
        <w:rPr>
          <w:rFonts w:ascii="Times New Roman" w:hAnsi="Times New Roman" w:cs="Times New Roman"/>
          <w:sz w:val="28"/>
          <w:szCs w:val="28"/>
        </w:rPr>
        <w:t>currentDate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:=</w:t>
      </w:r>
      <w:proofErr w:type="gramEnd"/>
      <w:r w:rsidRPr="00CE792B">
        <w:rPr>
          <w:rFonts w:ascii="Times New Roman" w:hAnsi="Times New Roman" w:cs="Times New Roman"/>
          <w:sz w:val="28"/>
          <w:szCs w:val="28"/>
        </w:rPr>
        <w:t xml:space="preserve"> CURRENT_DATE;</w:t>
      </w:r>
    </w:p>
    <w:p w14:paraId="0D1AA5BE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product_details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in c1</w:t>
      </w:r>
    </w:p>
    <w:p w14:paraId="525533FA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   LOOP</w:t>
      </w:r>
    </w:p>
    <w:p w14:paraId="29B7E260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proofErr w:type="gramStart"/>
      <w:r w:rsidRPr="00CE792B">
        <w:rPr>
          <w:rFonts w:ascii="Times New Roman" w:hAnsi="Times New Roman" w:cs="Times New Roman"/>
          <w:sz w:val="28"/>
          <w:szCs w:val="28"/>
        </w:rPr>
        <w:t>expDate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:=</w:t>
      </w:r>
      <w:proofErr w:type="gramEnd"/>
      <w:r w:rsidRPr="00CE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getExpiryDate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product_details.ProductID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);</w:t>
      </w:r>
    </w:p>
    <w:p w14:paraId="0E744D93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      IF (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expDate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&lt;=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currentDate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)</w:t>
      </w:r>
    </w:p>
    <w:p w14:paraId="1ED0CBEF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      THEN</w:t>
      </w:r>
    </w:p>
    <w:p w14:paraId="4B2C46E5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ab/>
        <w:t xml:space="preserve"> DELETE FROM Batch where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E792B">
        <w:rPr>
          <w:rFonts w:ascii="Times New Roman" w:hAnsi="Times New Roman" w:cs="Times New Roman"/>
          <w:sz w:val="28"/>
          <w:szCs w:val="28"/>
        </w:rPr>
        <w:t>product_</w:t>
      </w:r>
      <w:proofErr w:type="gramStart"/>
      <w:r w:rsidRPr="00CE792B">
        <w:rPr>
          <w:rFonts w:ascii="Times New Roman" w:hAnsi="Times New Roman" w:cs="Times New Roman"/>
          <w:sz w:val="28"/>
          <w:szCs w:val="28"/>
        </w:rPr>
        <w:t>details.ProductID</w:t>
      </w:r>
      <w:proofErr w:type="spellEnd"/>
      <w:proofErr w:type="gramEnd"/>
      <w:r w:rsidRPr="00CE792B">
        <w:rPr>
          <w:rFonts w:ascii="Times New Roman" w:hAnsi="Times New Roman" w:cs="Times New Roman"/>
          <w:sz w:val="28"/>
          <w:szCs w:val="28"/>
        </w:rPr>
        <w:t xml:space="preserve">; </w:t>
      </w:r>
      <w:r w:rsidRPr="00CE792B">
        <w:rPr>
          <w:rFonts w:ascii="Times New Roman" w:hAnsi="Times New Roman" w:cs="Times New Roman"/>
          <w:sz w:val="28"/>
          <w:szCs w:val="28"/>
        </w:rPr>
        <w:tab/>
      </w:r>
    </w:p>
    <w:p w14:paraId="7CA8AC6F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      END IF;</w:t>
      </w:r>
    </w:p>
    <w:p w14:paraId="6DEC1815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   END LOOP;</w:t>
      </w:r>
    </w:p>
    <w:p w14:paraId="1564BDEA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END;</w:t>
      </w:r>
    </w:p>
    <w:p w14:paraId="54D67D38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</w:p>
    <w:p w14:paraId="438EA48F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SET SERVEROUTPUT ON;</w:t>
      </w:r>
    </w:p>
    <w:p w14:paraId="524BEC46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 xml:space="preserve">BEGIN  </w:t>
      </w:r>
      <w:r w:rsidRPr="00CE792B">
        <w:rPr>
          <w:rFonts w:ascii="Times New Roman" w:hAnsi="Times New Roman" w:cs="Times New Roman"/>
          <w:sz w:val="28"/>
          <w:szCs w:val="28"/>
        </w:rPr>
        <w:tab/>
      </w:r>
    </w:p>
    <w:p w14:paraId="45B4099A" w14:textId="77777777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E792B">
        <w:rPr>
          <w:rFonts w:ascii="Times New Roman" w:hAnsi="Times New Roman" w:cs="Times New Roman"/>
          <w:sz w:val="28"/>
          <w:szCs w:val="28"/>
        </w:rPr>
        <w:t>deletExpiredMedicine</w:t>
      </w:r>
      <w:proofErr w:type="spellEnd"/>
      <w:r w:rsidRPr="00CE792B">
        <w:rPr>
          <w:rFonts w:ascii="Times New Roman" w:hAnsi="Times New Roman" w:cs="Times New Roman"/>
          <w:sz w:val="28"/>
          <w:szCs w:val="28"/>
        </w:rPr>
        <w:t>;</w:t>
      </w:r>
    </w:p>
    <w:p w14:paraId="3B289906" w14:textId="26E1406C" w:rsidR="00CE792B" w:rsidRPr="00CE792B" w:rsidRDefault="00CE792B" w:rsidP="00CE792B">
      <w:pPr>
        <w:rPr>
          <w:rFonts w:ascii="Times New Roman" w:hAnsi="Times New Roman" w:cs="Times New Roman"/>
          <w:sz w:val="28"/>
          <w:szCs w:val="28"/>
        </w:rPr>
      </w:pPr>
      <w:r w:rsidRPr="00CE792B">
        <w:rPr>
          <w:rFonts w:ascii="Times New Roman" w:hAnsi="Times New Roman" w:cs="Times New Roman"/>
          <w:sz w:val="28"/>
          <w:szCs w:val="28"/>
        </w:rPr>
        <w:t>END;</w:t>
      </w:r>
    </w:p>
    <w:p w14:paraId="13866BA2" w14:textId="77777777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2A19CA" w14:textId="4939F870" w:rsidR="00CE792B" w:rsidRDefault="00CE792B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5D8AFA65" w14:textId="77777777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D0D21F" w14:textId="16B860B3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D06225" wp14:editId="6C7E06F4">
            <wp:extent cx="5166808" cy="3955123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FFDE" w14:textId="0960DA24" w:rsidR="008850FA" w:rsidRDefault="008850F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9D5F88" w14:textId="77777777" w:rsidR="008850FA" w:rsidRDefault="008850F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62624F" w14:textId="1381A894" w:rsidR="008850FA" w:rsidRDefault="008850F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BEFORE PROCEDURE:</w:t>
      </w:r>
    </w:p>
    <w:p w14:paraId="710DD8BC" w14:textId="3B40A3AD" w:rsidR="008850FA" w:rsidRDefault="008850F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D3F598" w14:textId="77777777" w:rsidR="008850FA" w:rsidRDefault="008850F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9CDD94" w14:textId="074E5695" w:rsidR="008850FA" w:rsidRDefault="008850FA" w:rsidP="00196F8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8850F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42871E" wp14:editId="7819A961">
                <wp:simplePos x="0" y="0"/>
                <wp:positionH relativeFrom="column">
                  <wp:posOffset>6927</wp:posOffset>
                </wp:positionH>
                <wp:positionV relativeFrom="paragraph">
                  <wp:posOffset>659245</wp:posOffset>
                </wp:positionV>
                <wp:extent cx="4627418" cy="0"/>
                <wp:effectExtent l="0" t="19050" r="20955" b="1905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27418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DC2384" id="Straight Connector 206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55pt,51.9pt" to="364.9pt,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" strokecolor="#00aeef [3209]" strokeweight="3pt"/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3824C2" wp14:editId="3ED3A716">
                <wp:simplePos x="0" y="0"/>
                <wp:positionH relativeFrom="margin">
                  <wp:posOffset>0</wp:posOffset>
                </wp:positionH>
                <wp:positionV relativeFrom="paragraph">
                  <wp:posOffset>680026</wp:posOffset>
                </wp:positionV>
                <wp:extent cx="19050" cy="4509655"/>
                <wp:effectExtent l="19050" t="19050" r="19050" b="5715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450965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B3BF63" id="Straight Connector 209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53.55pt" to="1.5pt,40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" strokecolor="#00aeef [3209]" strokeweight="3pt">
                <w10:wrap anchorx="margin"/>
              </v:line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0619FB2" wp14:editId="58BDC810">
                <wp:simplePos x="0" y="0"/>
                <wp:positionH relativeFrom="column">
                  <wp:posOffset>4625686</wp:posOffset>
                </wp:positionH>
                <wp:positionV relativeFrom="paragraph">
                  <wp:posOffset>645390</wp:posOffset>
                </wp:positionV>
                <wp:extent cx="22514" cy="4552546"/>
                <wp:effectExtent l="19050" t="19050" r="34925" b="635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14" cy="4552546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16513C" id="Straight Connector 208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4.25pt,50.8pt" to="366pt,4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" strokecolor="#00aeef [3209]" strokeweight="3pt"/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6ABDFF" wp14:editId="03B0FC30">
                <wp:simplePos x="0" y="0"/>
                <wp:positionH relativeFrom="column">
                  <wp:posOffset>27709</wp:posOffset>
                </wp:positionH>
                <wp:positionV relativeFrom="paragraph">
                  <wp:posOffset>5189681</wp:posOffset>
                </wp:positionV>
                <wp:extent cx="4634346" cy="8659"/>
                <wp:effectExtent l="19050" t="19050" r="33020" b="29845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4346" cy="8659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7E3BC5" id="Straight Connector 207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.2pt,408.65pt" to="367.1pt,40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" strokecolor="#00aeef [3209]" strokeweight="3pt"/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83870B" wp14:editId="37C75FE8">
                <wp:simplePos x="0" y="0"/>
                <wp:positionH relativeFrom="column">
                  <wp:posOffset>238461</wp:posOffset>
                </wp:positionH>
                <wp:positionV relativeFrom="paragraph">
                  <wp:posOffset>3662680</wp:posOffset>
                </wp:positionV>
                <wp:extent cx="0" cy="312645"/>
                <wp:effectExtent l="19050" t="19050" r="19050" b="11430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264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DB012F" id="Straight Connector 205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8pt,288.4pt" to="18.8pt,3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" strokecolor="red" strokeweight="3pt"/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0CD6B21" wp14:editId="76B71009">
                <wp:simplePos x="0" y="0"/>
                <wp:positionH relativeFrom="column">
                  <wp:posOffset>4465171</wp:posOffset>
                </wp:positionH>
                <wp:positionV relativeFrom="paragraph">
                  <wp:posOffset>3662829</wp:posOffset>
                </wp:positionV>
                <wp:extent cx="0" cy="312645"/>
                <wp:effectExtent l="19050" t="19050" r="19050" b="11430"/>
                <wp:wrapNone/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264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E7837A" id="Straight Connector 204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6pt,288.4pt" to="351.6pt,3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" strokecolor="red" strokeweight="3pt"/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376F5E" wp14:editId="67EF116B">
                <wp:simplePos x="0" y="0"/>
                <wp:positionH relativeFrom="column">
                  <wp:posOffset>228542</wp:posOffset>
                </wp:positionH>
                <wp:positionV relativeFrom="paragraph">
                  <wp:posOffset>3983874</wp:posOffset>
                </wp:positionV>
                <wp:extent cx="4262004" cy="0"/>
                <wp:effectExtent l="0" t="19050" r="24765" b="19050"/>
                <wp:wrapNone/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200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35CDE9" id="Straight Connector 203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pt,313.7pt" to="353.6pt,3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" strokecolor="red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2B6EB" wp14:editId="597C224B">
                <wp:simplePos x="0" y="0"/>
                <wp:positionH relativeFrom="column">
                  <wp:posOffset>219941</wp:posOffset>
                </wp:positionH>
                <wp:positionV relativeFrom="paragraph">
                  <wp:posOffset>3665682</wp:posOffset>
                </wp:positionV>
                <wp:extent cx="4262004" cy="0"/>
                <wp:effectExtent l="0" t="19050" r="24765" b="19050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200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2D1FDF" id="Straight Connector 202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3pt,288.65pt" to="352.9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" strokecolor="red" strokeweight="3pt"/>
            </w:pict>
          </mc:Fallback>
        </mc:AlternateContent>
      </w:r>
      <w:r w:rsidR="00196F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326391" wp14:editId="0A3C6AB8">
            <wp:extent cx="5501140" cy="5451764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505" cy="5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DF11" w14:textId="14739C54" w:rsidR="008850FA" w:rsidRPr="008850FA" w:rsidRDefault="008850FA" w:rsidP="008850FA">
      <w:pPr>
        <w:rPr>
          <w:rFonts w:ascii="Times New Roman" w:hAnsi="Times New Roman" w:cs="Times New Roman"/>
          <w:sz w:val="28"/>
          <w:szCs w:val="28"/>
        </w:rPr>
      </w:pPr>
    </w:p>
    <w:p w14:paraId="2B4149E4" w14:textId="41EC500B" w:rsidR="008850FA" w:rsidRPr="008850FA" w:rsidRDefault="008850FA" w:rsidP="008850FA">
      <w:pPr>
        <w:rPr>
          <w:rFonts w:ascii="Times New Roman" w:hAnsi="Times New Roman" w:cs="Times New Roman"/>
          <w:sz w:val="28"/>
          <w:szCs w:val="28"/>
        </w:rPr>
      </w:pPr>
    </w:p>
    <w:p w14:paraId="136234AC" w14:textId="5A0CE9AA" w:rsidR="008850FA" w:rsidRPr="008850FA" w:rsidRDefault="008850FA" w:rsidP="008850FA">
      <w:pPr>
        <w:rPr>
          <w:rFonts w:ascii="Times New Roman" w:hAnsi="Times New Roman" w:cs="Times New Roman"/>
          <w:sz w:val="28"/>
          <w:szCs w:val="28"/>
        </w:rPr>
      </w:pPr>
    </w:p>
    <w:p w14:paraId="317E3C1B" w14:textId="4B3D4D25" w:rsidR="008850FA" w:rsidRPr="008850FA" w:rsidRDefault="008850FA" w:rsidP="008850FA">
      <w:pPr>
        <w:rPr>
          <w:rFonts w:ascii="Times New Roman" w:hAnsi="Times New Roman" w:cs="Times New Roman"/>
          <w:sz w:val="28"/>
          <w:szCs w:val="28"/>
        </w:rPr>
      </w:pPr>
    </w:p>
    <w:p w14:paraId="4265995C" w14:textId="7AC906A5" w:rsidR="008850FA" w:rsidRDefault="008850FA" w:rsidP="008850F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1A421F3" w14:textId="4B9DAC05" w:rsidR="008850FA" w:rsidRDefault="008850FA" w:rsidP="008850FA">
      <w:pPr>
        <w:tabs>
          <w:tab w:val="left" w:pos="4320"/>
        </w:tabs>
        <w:rPr>
          <w:rFonts w:ascii="Times New Roman" w:hAnsi="Times New Roman" w:cs="Times New Roman"/>
          <w:sz w:val="28"/>
          <w:szCs w:val="28"/>
        </w:rPr>
      </w:pPr>
    </w:p>
    <w:p w14:paraId="6E644EEF" w14:textId="3BEBE97D" w:rsidR="008850FA" w:rsidRDefault="008850FA" w:rsidP="008850FA">
      <w:pPr>
        <w:tabs>
          <w:tab w:val="left" w:pos="4320"/>
        </w:tabs>
        <w:rPr>
          <w:rFonts w:ascii="Times New Roman" w:hAnsi="Times New Roman" w:cs="Times New Roman"/>
          <w:sz w:val="28"/>
          <w:szCs w:val="28"/>
        </w:rPr>
      </w:pPr>
    </w:p>
    <w:p w14:paraId="25721CF3" w14:textId="4A5C771A" w:rsidR="008850FA" w:rsidRDefault="008850FA" w:rsidP="008850FA">
      <w:pPr>
        <w:tabs>
          <w:tab w:val="left" w:pos="4320"/>
        </w:tabs>
        <w:rPr>
          <w:rFonts w:ascii="Times New Roman" w:hAnsi="Times New Roman" w:cs="Times New Roman"/>
          <w:sz w:val="28"/>
          <w:szCs w:val="28"/>
        </w:rPr>
      </w:pPr>
    </w:p>
    <w:p w14:paraId="527041CE" w14:textId="0C6F1D52" w:rsidR="008850FA" w:rsidRDefault="008850FA" w:rsidP="008850FA">
      <w:pPr>
        <w:tabs>
          <w:tab w:val="left" w:pos="4320"/>
        </w:tabs>
        <w:rPr>
          <w:rFonts w:ascii="Times New Roman" w:hAnsi="Times New Roman" w:cs="Times New Roman"/>
          <w:sz w:val="28"/>
          <w:szCs w:val="28"/>
        </w:rPr>
      </w:pPr>
    </w:p>
    <w:p w14:paraId="2F54BDC1" w14:textId="7A280A52" w:rsidR="008850FA" w:rsidRDefault="008850FA" w:rsidP="008850FA">
      <w:pPr>
        <w:tabs>
          <w:tab w:val="left" w:pos="4320"/>
        </w:tabs>
        <w:rPr>
          <w:rFonts w:ascii="Times New Roman" w:hAnsi="Times New Roman" w:cs="Times New Roman"/>
          <w:sz w:val="28"/>
          <w:szCs w:val="28"/>
        </w:rPr>
      </w:pPr>
    </w:p>
    <w:p w14:paraId="6568DDF2" w14:textId="76BA728C" w:rsidR="008850FA" w:rsidRDefault="008850FA" w:rsidP="008850FA">
      <w:pPr>
        <w:tabs>
          <w:tab w:val="left" w:pos="432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850FA">
        <w:rPr>
          <w:rFonts w:ascii="Times New Roman" w:hAnsi="Times New Roman" w:cs="Times New Roman"/>
          <w:b/>
          <w:bCs/>
          <w:sz w:val="28"/>
          <w:szCs w:val="28"/>
        </w:rPr>
        <w:lastRenderedPageBreak/>
        <w:t>AFTER PROCEDURE:</w:t>
      </w:r>
    </w:p>
    <w:p w14:paraId="32207A7B" w14:textId="6339B62B" w:rsidR="008850FA" w:rsidRPr="008850FA" w:rsidRDefault="008850FA" w:rsidP="008850FA">
      <w:pPr>
        <w:tabs>
          <w:tab w:val="left" w:pos="432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850F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5E7880D" w14:textId="635C5304" w:rsidR="00CE792B" w:rsidRPr="00CE792B" w:rsidRDefault="0001705A" w:rsidP="00CE79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2356CA" wp14:editId="0F4276E6">
                <wp:simplePos x="0" y="0"/>
                <wp:positionH relativeFrom="column">
                  <wp:posOffset>186979</wp:posOffset>
                </wp:positionH>
                <wp:positionV relativeFrom="paragraph">
                  <wp:posOffset>4770466</wp:posOffset>
                </wp:positionV>
                <wp:extent cx="4262004" cy="0"/>
                <wp:effectExtent l="0" t="19050" r="24765" b="19050"/>
                <wp:wrapNone/>
                <wp:docPr id="214" name="Straight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200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EBF9B" id="Straight Connector 214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7pt,375.65pt" to="350.3pt,37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" strokecolor="red" strokeweight="3pt"/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5D11B5" wp14:editId="4CCBCD1B">
                <wp:simplePos x="0" y="0"/>
                <wp:positionH relativeFrom="column">
                  <wp:posOffset>-7620</wp:posOffset>
                </wp:positionH>
                <wp:positionV relativeFrom="paragraph">
                  <wp:posOffset>1656715</wp:posOffset>
                </wp:positionV>
                <wp:extent cx="4627245" cy="0"/>
                <wp:effectExtent l="0" t="19050" r="20955" b="1905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27245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2EDE7C" id="Straight Connector 210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6pt,130.45pt" to="363.75pt,1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" strokecolor="#00aeef [3209]" strokeweight="3pt"/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C995DC5" wp14:editId="0D85459A">
                <wp:simplePos x="0" y="0"/>
                <wp:positionH relativeFrom="column">
                  <wp:posOffset>13335</wp:posOffset>
                </wp:positionH>
                <wp:positionV relativeFrom="paragraph">
                  <wp:posOffset>6186805</wp:posOffset>
                </wp:positionV>
                <wp:extent cx="4634230" cy="8255"/>
                <wp:effectExtent l="19050" t="19050" r="33020" b="29845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4230" cy="825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07D5D" id="Straight Connector 211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05pt,487.15pt" to="365.95pt,48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" strokecolor="#00aeef [3209]" strokeweight="3pt"/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0D903A" wp14:editId="58E61375">
                <wp:simplePos x="0" y="0"/>
                <wp:positionH relativeFrom="column">
                  <wp:posOffset>4611370</wp:posOffset>
                </wp:positionH>
                <wp:positionV relativeFrom="paragraph">
                  <wp:posOffset>1642745</wp:posOffset>
                </wp:positionV>
                <wp:extent cx="22225" cy="4552315"/>
                <wp:effectExtent l="19050" t="19050" r="34925" b="635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25" cy="455231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38F350" id="Straight Connector 21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3.1pt,129.35pt" to="364.85pt,48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" strokecolor="#00aeef [3209]" strokeweight="3pt"/>
            </w:pict>
          </mc:Fallback>
        </mc:AlternateContent>
      </w:r>
      <w:r w:rsidRPr="008850F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0A1092" wp14:editId="302A114A">
                <wp:simplePos x="0" y="0"/>
                <wp:positionH relativeFrom="margin">
                  <wp:posOffset>-13739</wp:posOffset>
                </wp:positionH>
                <wp:positionV relativeFrom="paragraph">
                  <wp:posOffset>1677496</wp:posOffset>
                </wp:positionV>
                <wp:extent cx="19050" cy="4509655"/>
                <wp:effectExtent l="19050" t="19050" r="19050" b="5715"/>
                <wp:wrapNone/>
                <wp:docPr id="213" name="Straight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450965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78D077" id="Straight Connector 213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1pt,132.1pt" to=".4pt,48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" strokecolor="#00aeef [3209]" strokeweight="3pt">
                <w10:wrap anchorx="margin"/>
              </v:line>
            </w:pict>
          </mc:Fallback>
        </mc:AlternateContent>
      </w:r>
      <w:r w:rsidR="00CE792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57C24F" wp14:editId="196F71BE">
            <wp:extent cx="6711950" cy="62899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87"/>
                    <a:stretch/>
                  </pic:blipFill>
                  <pic:spPr bwMode="auto">
                    <a:xfrm>
                      <a:off x="0" y="0"/>
                      <a:ext cx="6740231" cy="631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D565" w14:textId="424610C3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1DA9AD" w14:textId="3A6B50B8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2CC720" w14:textId="77777777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00FE63" w14:textId="77777777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C6AE67" w14:textId="67E9A5D4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8BAD01" w14:textId="4E78C3EC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01164B" w14:textId="66C101C0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6D2008" w14:textId="77777777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037D91" w14:textId="77777777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0545E3" w14:textId="77777777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B1A5D2" w14:textId="77777777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7E8888" w14:textId="77777777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4F8B40" w14:textId="18608FEF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Procedure/Function 6:</w:t>
      </w:r>
    </w:p>
    <w:p w14:paraId="47FBE7AC" w14:textId="30422126" w:rsidR="00AF010C" w:rsidRDefault="00AF010C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7F2672" w14:textId="35FA5543" w:rsidR="00AF010C" w:rsidRDefault="00AF010C" w:rsidP="00196F86">
      <w:pPr>
        <w:rPr>
          <w:rFonts w:ascii="Times New Roman" w:hAnsi="Times New Roman" w:cs="Times New Roman"/>
          <w:b/>
          <w:bCs/>
          <w:color w:val="151B48" w:themeColor="accent2" w:themeShade="80"/>
          <w:sz w:val="28"/>
          <w:szCs w:val="28"/>
          <w:shd w:val="clear" w:color="auto" w:fill="FFFFFF"/>
        </w:rPr>
      </w:pPr>
      <w:r w:rsidRPr="00AF010C">
        <w:rPr>
          <w:rFonts w:ascii="Times New Roman" w:hAnsi="Times New Roman" w:cs="Times New Roman"/>
          <w:b/>
          <w:bCs/>
          <w:color w:val="151B48" w:themeColor="accent2" w:themeShade="80"/>
          <w:sz w:val="28"/>
          <w:szCs w:val="28"/>
          <w:shd w:val="clear" w:color="auto" w:fill="FFFFFF"/>
        </w:rPr>
        <w:t>This procedure returns the total sells amount produced by all the medicines from the starting of the current month</w:t>
      </w:r>
      <w:r w:rsidRPr="00AF010C">
        <w:rPr>
          <w:rFonts w:ascii="Times New Roman" w:hAnsi="Times New Roman" w:cs="Times New Roman"/>
          <w:b/>
          <w:bCs/>
          <w:color w:val="151B48" w:themeColor="accent2" w:themeShade="80"/>
          <w:sz w:val="28"/>
          <w:szCs w:val="28"/>
          <w:shd w:val="clear" w:color="auto" w:fill="FFFFFF"/>
        </w:rPr>
        <w:t>.</w:t>
      </w:r>
    </w:p>
    <w:p w14:paraId="5FA5AEA0" w14:textId="179A29C6" w:rsidR="00AF010C" w:rsidRDefault="00AF010C" w:rsidP="00196F86">
      <w:pPr>
        <w:rPr>
          <w:rFonts w:ascii="Times New Roman" w:hAnsi="Times New Roman" w:cs="Times New Roman"/>
          <w:b/>
          <w:bCs/>
          <w:color w:val="151B48" w:themeColor="accent2" w:themeShade="80"/>
          <w:sz w:val="28"/>
          <w:szCs w:val="28"/>
          <w:shd w:val="clear" w:color="auto" w:fill="FFFFFF"/>
        </w:rPr>
      </w:pPr>
    </w:p>
    <w:p w14:paraId="189D06F7" w14:textId="77777777" w:rsidR="0001705A" w:rsidRDefault="0001705A" w:rsidP="00196F86">
      <w:pPr>
        <w:rPr>
          <w:rFonts w:ascii="Times New Roman" w:hAnsi="Times New Roman" w:cs="Times New Roman"/>
          <w:b/>
          <w:bCs/>
          <w:color w:val="151B48" w:themeColor="accent2" w:themeShade="80"/>
          <w:sz w:val="28"/>
          <w:szCs w:val="28"/>
          <w:shd w:val="clear" w:color="auto" w:fill="FFFFFF"/>
        </w:rPr>
      </w:pPr>
    </w:p>
    <w:p w14:paraId="46A500B7" w14:textId="7F11D821" w:rsidR="0001705A" w:rsidRDefault="0001705A" w:rsidP="00196F86">
      <w:pPr>
        <w:rPr>
          <w:rFonts w:ascii="Times New Roman" w:hAnsi="Times New Roman" w:cs="Times New Roman"/>
          <w:b/>
          <w:bCs/>
          <w:color w:val="151B48" w:themeColor="accent2" w:themeShade="8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51B48" w:themeColor="accent2" w:themeShade="80"/>
          <w:sz w:val="28"/>
          <w:szCs w:val="28"/>
          <w:shd w:val="clear" w:color="auto" w:fill="FFFFFF"/>
        </w:rPr>
        <w:t>CODE:</w:t>
      </w:r>
    </w:p>
    <w:p w14:paraId="3F93791D" w14:textId="77777777" w:rsidR="0001705A" w:rsidRDefault="0001705A" w:rsidP="00196F86">
      <w:pPr>
        <w:rPr>
          <w:rFonts w:ascii="Times New Roman" w:hAnsi="Times New Roman" w:cs="Times New Roman"/>
          <w:b/>
          <w:bCs/>
          <w:color w:val="151B48" w:themeColor="accent2" w:themeShade="80"/>
          <w:sz w:val="28"/>
          <w:szCs w:val="28"/>
          <w:shd w:val="clear" w:color="auto" w:fill="FFFFFF"/>
        </w:rPr>
      </w:pPr>
    </w:p>
    <w:p w14:paraId="55D75B1F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 xml:space="preserve">create or replace function 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totalSellingInThisMonth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 xml:space="preserve"> return number as</w:t>
      </w:r>
    </w:p>
    <w:p w14:paraId="41CF9B97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sold number;</w:t>
      </w:r>
    </w:p>
    <w:p w14:paraId="5490B5D6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begin</w:t>
      </w: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ab/>
      </w:r>
    </w:p>
    <w:p w14:paraId="4E9CC59B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ab/>
        <w:t xml:space="preserve">select </w:t>
      </w:r>
      <w:proofErr w:type="gram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sum(</w:t>
      </w:r>
      <w:proofErr w:type="spellStart"/>
      <w:proofErr w:type="gram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TotalAmount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 xml:space="preserve">) into sold from 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Bill_Info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 xml:space="preserve"> where 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to_char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(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Date_of_purchase,'Month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')=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to_char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(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sysdate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 xml:space="preserve">,'Month') group by 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to_char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(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Date_of_purchase,'Month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');</w:t>
      </w:r>
    </w:p>
    <w:p w14:paraId="6F55B69A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ab/>
        <w:t>return sold;</w:t>
      </w:r>
    </w:p>
    <w:p w14:paraId="464B3658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end;</w:t>
      </w:r>
    </w:p>
    <w:p w14:paraId="4E70A64F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/</w:t>
      </w:r>
    </w:p>
    <w:p w14:paraId="52A90475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</w:p>
    <w:p w14:paraId="391CDB97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 xml:space="preserve">create or replace procedure 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sellingsInThisMonth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 xml:space="preserve"> </w:t>
      </w:r>
    </w:p>
    <w:p w14:paraId="2320F697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as</w:t>
      </w:r>
    </w:p>
    <w:p w14:paraId="42A0C450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selling number;</w:t>
      </w:r>
    </w:p>
    <w:p w14:paraId="2C981984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begin</w:t>
      </w:r>
    </w:p>
    <w:p w14:paraId="6217985F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proofErr w:type="gram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selling:=</w:t>
      </w:r>
      <w:proofErr w:type="gram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 xml:space="preserve"> 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totalSellingInThisMonth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();</w:t>
      </w:r>
    </w:p>
    <w:p w14:paraId="3E3D4FED" w14:textId="7777777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DBMS_OUTPUT.PUT_</w:t>
      </w:r>
      <w:proofErr w:type="gram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LINE(</w:t>
      </w:r>
      <w:proofErr w:type="gram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'Total Selling Done '||selling||' In This Month : '||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to_char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(</w:t>
      </w:r>
      <w:proofErr w:type="spellStart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sysdate</w:t>
      </w:r>
      <w:proofErr w:type="spellEnd"/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,'Month'));</w:t>
      </w:r>
    </w:p>
    <w:p w14:paraId="2C16D2E7" w14:textId="513001A7" w:rsidR="00AF010C" w:rsidRPr="00AF010C" w:rsidRDefault="00AF010C" w:rsidP="00AF010C">
      <w:pPr>
        <w:rPr>
          <w:rFonts w:ascii="Times New Roman" w:hAnsi="Times New Roman" w:cs="Times New Roman"/>
          <w:color w:val="151B48" w:themeColor="accent2" w:themeShade="80"/>
          <w:sz w:val="28"/>
          <w:szCs w:val="28"/>
        </w:rPr>
      </w:pPr>
      <w:r w:rsidRPr="00AF010C">
        <w:rPr>
          <w:rFonts w:ascii="Times New Roman" w:hAnsi="Times New Roman" w:cs="Times New Roman"/>
          <w:color w:val="151B48" w:themeColor="accent2" w:themeShade="80"/>
          <w:sz w:val="28"/>
          <w:szCs w:val="28"/>
        </w:rPr>
        <w:t>end;</w:t>
      </w:r>
    </w:p>
    <w:p w14:paraId="3C26D7C8" w14:textId="3930F3DD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0847D1" w14:textId="33334155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5E1DC3" w14:textId="45A8B168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AACE60" w14:textId="7ABC32C8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F510E1" w14:textId="749542B4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2CF1B9" w14:textId="60420346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846FB1" w14:textId="76BDBC47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ECEDF8" w14:textId="07723ECE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E0140A" w14:textId="636DAE1B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BD1FEC" w14:textId="4F7E599B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4063FB" w14:textId="1294702C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9FF65D" w14:textId="0ABB3856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6CF9F5" w14:textId="2EBE071E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0EC70E" w14:textId="76B9DCF6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5ECBD1" w14:textId="03E0C6BF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7C0E24B" w14:textId="77777777" w:rsidR="0001705A" w:rsidRDefault="0001705A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727C5C" w14:textId="687EF6D3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CFF908" wp14:editId="7C982278">
            <wp:extent cx="6858000" cy="3550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1C15" w14:textId="77777777" w:rsidR="00196F86" w:rsidRDefault="00196F86" w:rsidP="00196F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0AB5CE" w14:textId="1E25BA2A" w:rsidR="00196F86" w:rsidRDefault="00196F86" w:rsidP="00196F86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</w:p>
    <w:p w14:paraId="5C6E8154" w14:textId="3F5EC125" w:rsidR="001D3F2D" w:rsidRDefault="001D3F2D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Procedure/Function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124916B" w14:textId="77777777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BE8A65" w14:textId="1E2FE19C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procedure will print Manufacturer Report which includes Manufacturer ID, </w:t>
      </w:r>
      <w:r>
        <w:rPr>
          <w:rFonts w:ascii="Times New Roman" w:hAnsi="Times New Roman" w:cs="Times New Roman"/>
          <w:b/>
          <w:bCs/>
          <w:sz w:val="28"/>
          <w:szCs w:val="28"/>
        </w:rPr>
        <w:t>Manufacture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r Name, Address, Phone Number, Quantity available by </w:t>
      </w:r>
      <w:r>
        <w:rPr>
          <w:rFonts w:ascii="Times New Roman" w:hAnsi="Times New Roman" w:cs="Times New Roman"/>
          <w:b/>
          <w:bCs/>
          <w:sz w:val="28"/>
          <w:szCs w:val="28"/>
        </w:rPr>
        <w:t>Manufacturer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 Shop.</w:t>
      </w:r>
    </w:p>
    <w:p w14:paraId="3B78069E" w14:textId="06A2BF48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90E581" w14:textId="48EB621B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5DBD51F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 xml:space="preserve">create or replace procedure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manufacturerReport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as</w:t>
      </w:r>
    </w:p>
    <w:p w14:paraId="1D8BE280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 xml:space="preserve">cursor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c_manufacturer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is select 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7E4DA8">
        <w:rPr>
          <w:rFonts w:ascii="Times New Roman" w:hAnsi="Times New Roman" w:cs="Times New Roman"/>
          <w:sz w:val="28"/>
          <w:szCs w:val="28"/>
        </w:rPr>
        <w:t xml:space="preserve">*)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c,Batch.ManufacturerID,manufacturername,address,phonenumber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from Batch join manufacturer on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manufacturer.manufacturerid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batch.manufacturerid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group by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batch.manufacturerID,manufacturername,address,phonenumber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order by c desc; </w:t>
      </w:r>
    </w:p>
    <w:p w14:paraId="1A7D12FB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r_manufacturer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c_manufacturer%rowtype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;</w:t>
      </w:r>
    </w:p>
    <w:p w14:paraId="4B4DEFCA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>begin</w:t>
      </w:r>
    </w:p>
    <w:p w14:paraId="07F4F29A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E4DA8">
        <w:rPr>
          <w:rFonts w:ascii="Times New Roman" w:hAnsi="Times New Roman" w:cs="Times New Roman"/>
          <w:sz w:val="28"/>
          <w:szCs w:val="28"/>
        </w:rPr>
        <w:t>'Manufacturer Report :');</w:t>
      </w:r>
    </w:p>
    <w:p w14:paraId="5B0BA5BB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('Manufacturer ID',19,'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('Manufacturer Name',25,'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('Address',15,'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('Phone Number',15,'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('Quantity Available By Manufacturer in Shop',60,' '));</w:t>
      </w:r>
    </w:p>
    <w:p w14:paraId="68E1E214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  <w:t xml:space="preserve">for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r_manufacturer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c_manufacturer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3CAB0FBA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7E4DA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(r_manufacturer.ManufacturerID,19,'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(r_manufacturer.Manufacturername,25,'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(r_manufacturer.address,15,'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(r_manufacturer.phonenumber,15,'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lpad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(r_manufacturer.c,25,' '));</w:t>
      </w:r>
    </w:p>
    <w:p w14:paraId="09873315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  <w:t xml:space="preserve">end loop; </w:t>
      </w:r>
    </w:p>
    <w:p w14:paraId="22BF5E4F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>end;</w:t>
      </w:r>
    </w:p>
    <w:p w14:paraId="2291C096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>/</w:t>
      </w:r>
    </w:p>
    <w:p w14:paraId="091F80B3" w14:textId="4421D39E" w:rsid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 xml:space="preserve">execute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manufacturerReport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;</w:t>
      </w:r>
    </w:p>
    <w:p w14:paraId="60C02FF6" w14:textId="77777777" w:rsidR="00CC3F0C" w:rsidRDefault="00CC3F0C" w:rsidP="007E4DA8">
      <w:pPr>
        <w:rPr>
          <w:rFonts w:ascii="Times New Roman" w:hAnsi="Times New Roman" w:cs="Times New Roman"/>
          <w:sz w:val="28"/>
          <w:szCs w:val="28"/>
        </w:rPr>
      </w:pPr>
    </w:p>
    <w:p w14:paraId="6C53E01E" w14:textId="55F65532" w:rsidR="001D3F2D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691458" wp14:editId="56315A7A">
            <wp:extent cx="7171224" cy="33147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641" cy="33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11AD" w14:textId="77777777" w:rsidR="00CC3F0C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E507A1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D80B40" w14:textId="3E625EAA" w:rsidR="005A1935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2645A91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27F54C" w14:textId="3C1995BE" w:rsidR="001D3F2D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9268C6" wp14:editId="5B047B2D">
            <wp:extent cx="7171055" cy="166624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105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A411" w14:textId="1664597F" w:rsidR="0094747D" w:rsidRDefault="0094747D" w:rsidP="00196F86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</w:p>
    <w:p w14:paraId="68CDD686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280C65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A1CCD1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6285B4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4AF305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CD7892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257A9C" w14:textId="26973EA6" w:rsidR="001D3F2D" w:rsidRDefault="001D3F2D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Procedure/Function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9645292" w14:textId="78C08DCB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0C8E06" w14:textId="71FAE4D6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procedure will print Supplier Report which includes </w:t>
      </w:r>
      <w:r>
        <w:rPr>
          <w:rFonts w:ascii="Times New Roman" w:hAnsi="Times New Roman" w:cs="Times New Roman"/>
          <w:b/>
          <w:bCs/>
          <w:sz w:val="28"/>
          <w:szCs w:val="28"/>
        </w:rPr>
        <w:t>Supplier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ID,</w:t>
      </w:r>
      <w:r w:rsidRPr="007E4D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Supplier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Name, Address, Phone Number, </w:t>
      </w:r>
      <w:r>
        <w:rPr>
          <w:rFonts w:ascii="Times New Roman" w:hAnsi="Times New Roman" w:cs="Times New Roman"/>
          <w:b/>
          <w:bCs/>
          <w:sz w:val="28"/>
          <w:szCs w:val="28"/>
        </w:rPr>
        <w:t>Supplie</w:t>
      </w:r>
      <w:r>
        <w:rPr>
          <w:rFonts w:ascii="Times New Roman" w:hAnsi="Times New Roman" w:cs="Times New Roman"/>
          <w:b/>
          <w:bCs/>
          <w:sz w:val="28"/>
          <w:szCs w:val="28"/>
        </w:rPr>
        <w:t>d Quantity.</w:t>
      </w:r>
    </w:p>
    <w:p w14:paraId="4129C8B9" w14:textId="7B063918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C95065" w14:textId="4951C466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55CD03E" w14:textId="77777777" w:rsidR="005A1935" w:rsidRDefault="005A1935" w:rsidP="007E4DA8">
      <w:pPr>
        <w:rPr>
          <w:rFonts w:ascii="Times New Roman" w:hAnsi="Times New Roman" w:cs="Times New Roman"/>
          <w:sz w:val="28"/>
          <w:szCs w:val="28"/>
        </w:rPr>
      </w:pPr>
    </w:p>
    <w:p w14:paraId="64A85613" w14:textId="5ED67BEB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 xml:space="preserve">create or replace procedure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supplierReport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as</w:t>
      </w:r>
    </w:p>
    <w:p w14:paraId="28FB019A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 xml:space="preserve">cursor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c_supplier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is select 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7E4DA8">
        <w:rPr>
          <w:rFonts w:ascii="Times New Roman" w:hAnsi="Times New Roman" w:cs="Times New Roman"/>
          <w:sz w:val="28"/>
          <w:szCs w:val="28"/>
        </w:rPr>
        <w:t xml:space="preserve">*)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c,Batch.SupplierID,suppliername,address,phonenumber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from Batch join supplier on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supplier.supplierid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batch.supplierid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group by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batch.SupplierID,suppliername,address,phonenumber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order by c desc; </w:t>
      </w:r>
    </w:p>
    <w:p w14:paraId="40793D99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r_supplier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c_supplier%rowtype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;</w:t>
      </w:r>
    </w:p>
    <w:p w14:paraId="063CE975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>begin</w:t>
      </w:r>
    </w:p>
    <w:p w14:paraId="69D4DCEE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E4DA8">
        <w:rPr>
          <w:rFonts w:ascii="Times New Roman" w:hAnsi="Times New Roman" w:cs="Times New Roman"/>
          <w:sz w:val="28"/>
          <w:szCs w:val="28"/>
        </w:rPr>
        <w:t>'Supplier Report :');</w:t>
      </w:r>
    </w:p>
    <w:p w14:paraId="262C95D7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('Supplier ID',13,'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('Supplier Name',30,'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('Address',25,'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('Phone Number',13,'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('Supplied Quantity',18,' '));</w:t>
      </w:r>
    </w:p>
    <w:p w14:paraId="177D2ADB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  <w:t xml:space="preserve">for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r_supplier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c_supplier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37E1CD8E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</w:r>
      <w:r w:rsidRPr="007E4DA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(r_supplier.supplierID,13,'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(r_supplier.suppliername,30,'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(r_supplier.address,25,'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(r_supplier.phonenumber,13,'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(r_supplier.c,18,' '));</w:t>
      </w:r>
    </w:p>
    <w:p w14:paraId="6C978AB0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  <w:t>end loop;</w:t>
      </w:r>
    </w:p>
    <w:p w14:paraId="0CB0746E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>end;</w:t>
      </w:r>
    </w:p>
    <w:p w14:paraId="686F686A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>/</w:t>
      </w:r>
    </w:p>
    <w:p w14:paraId="60E86B6C" w14:textId="6B3A0A13" w:rsid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 xml:space="preserve">execute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supplierReport</w:t>
      </w:r>
      <w:proofErr w:type="spellEnd"/>
    </w:p>
    <w:p w14:paraId="5D6A19A5" w14:textId="1E12B72A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9CE388" w14:textId="737E3547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BCEEC6A" wp14:editId="1D813E65">
            <wp:extent cx="7124700" cy="339344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046" cy="33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03D" w14:textId="4766F93C" w:rsidR="00CC3F0C" w:rsidRDefault="00CC3F0C" w:rsidP="00196F86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</w:p>
    <w:p w14:paraId="54743BA0" w14:textId="02435D12" w:rsidR="00CC3F0C" w:rsidRDefault="00CC3F0C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CC3F0C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D562DBD" w14:textId="77777777" w:rsidR="005A1935" w:rsidRPr="00CC3F0C" w:rsidRDefault="005A1935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CC61838" w14:textId="1E25A054" w:rsidR="00CC3F0C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197386" wp14:editId="004F86B0">
            <wp:extent cx="6858000" cy="2338705"/>
            <wp:effectExtent l="0" t="0" r="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79E1" w14:textId="09446B88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DDFC20" w14:textId="7F1E288B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06634B" w14:textId="671C0564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07C2AB" w14:textId="79C3DED4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485A82" w14:textId="74C511DA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AD639" w14:textId="1D0936A1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96BD18" w14:textId="7323BAE7" w:rsidR="001D3F2D" w:rsidRDefault="001D3F2D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Procedure/Function </w:t>
      </w:r>
      <w:r>
        <w:rPr>
          <w:rFonts w:ascii="Times New Roman" w:hAnsi="Times New Roman" w:cs="Times New Roman"/>
          <w:b/>
          <w:bCs/>
          <w:sz w:val="28"/>
          <w:szCs w:val="28"/>
        </w:rPr>
        <w:t>9:</w:t>
      </w:r>
    </w:p>
    <w:p w14:paraId="24F6030E" w14:textId="0CDFEE0E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BC4AE2" w14:textId="4151347F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This procedure will print Shopkeeper Report which will show user that which shopkeeper done highest selling.</w:t>
      </w:r>
    </w:p>
    <w:p w14:paraId="6357CC7E" w14:textId="3A4CEE3E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5C8CA7" w14:textId="1D2344EC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D17C5CF" w14:textId="77777777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054A1F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 xml:space="preserve">create or replace procedure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shopkeeperReport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as</w:t>
      </w:r>
    </w:p>
    <w:p w14:paraId="47F96BF7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 xml:space="preserve">cursor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c_shopkeeperInfo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is select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bill_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info.shopkeeperid</w:t>
      </w:r>
      <w:proofErr w:type="gramEnd"/>
      <w:r w:rsidRPr="007E4DA8">
        <w:rPr>
          <w:rFonts w:ascii="Times New Roman" w:hAnsi="Times New Roman" w:cs="Times New Roman"/>
          <w:sz w:val="28"/>
          <w:szCs w:val="28"/>
        </w:rPr>
        <w:t>,sum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TotalAmount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totalamount,sum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TotalSavings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totalsaving,count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(*)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BillGenerated,name,salary,address,phoneno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from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bill_info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join shopkeeper on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shopkeeper.shopkeeperid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bill_info.shopkeeperid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group by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salary,name,address,phoneno,bill_info.shopkeeperid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order by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totalamount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desc;</w:t>
      </w:r>
    </w:p>
    <w:p w14:paraId="46AFC15D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r_shopkeeperInfo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c_shopkeeperInfo%rowtype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;</w:t>
      </w:r>
    </w:p>
    <w:p w14:paraId="5F99F66F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>begin</w:t>
      </w:r>
    </w:p>
    <w:p w14:paraId="308FDE83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E4DA8">
        <w:rPr>
          <w:rFonts w:ascii="Times New Roman" w:hAnsi="Times New Roman" w:cs="Times New Roman"/>
          <w:sz w:val="28"/>
          <w:szCs w:val="28"/>
        </w:rPr>
        <w:t>'Shopkeeper Report :');</w:t>
      </w:r>
    </w:p>
    <w:p w14:paraId="1A58076E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('ShopkeeperID',13,'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('Total selling Done',20,'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('Total Saving Provided',25,'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('Number of Billgenerated',30,'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('Name',20,'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('Salary',10,'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('Address',20,' ')||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('Phone Number',13,' '));</w:t>
      </w:r>
    </w:p>
    <w:p w14:paraId="3E21D782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  <w:t xml:space="preserve">for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r_shopkeeperInfo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c_shopkeeperInfo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33557A2F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</w:r>
      <w:r w:rsidRPr="007E4DA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7E4DA8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(r_shopkeeperInfo.ShopkeeperID,13,'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(r_shopkeeperInfo.totalamount,20,'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(r_shopkeeperInfo.TotalSaving,25,'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(r_shopkeeperInfo.Billgenerated,30,'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(r_shopkeeperInfo.Name,20,'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(r_shopkeeperInfo.Salary,10,'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(r_shopkeeperInfo.Address,20,' ')||''||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(r_shopkeeperInfo.Phoneno,13,' '));</w:t>
      </w:r>
    </w:p>
    <w:p w14:paraId="713D1C63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ab/>
        <w:t>end loop;</w:t>
      </w:r>
    </w:p>
    <w:p w14:paraId="5076EE76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>end;</w:t>
      </w:r>
    </w:p>
    <w:p w14:paraId="7DA6FF4D" w14:textId="77777777" w:rsidR="007E4DA8" w:rsidRP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>/</w:t>
      </w:r>
    </w:p>
    <w:p w14:paraId="7A51158F" w14:textId="7F8A0123" w:rsid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  <w:r w:rsidRPr="007E4DA8">
        <w:rPr>
          <w:rFonts w:ascii="Times New Roman" w:hAnsi="Times New Roman" w:cs="Times New Roman"/>
          <w:sz w:val="28"/>
          <w:szCs w:val="28"/>
        </w:rPr>
        <w:t xml:space="preserve">execute </w:t>
      </w:r>
      <w:proofErr w:type="spellStart"/>
      <w:r w:rsidRPr="007E4DA8">
        <w:rPr>
          <w:rFonts w:ascii="Times New Roman" w:hAnsi="Times New Roman" w:cs="Times New Roman"/>
          <w:sz w:val="28"/>
          <w:szCs w:val="28"/>
        </w:rPr>
        <w:t>shopkeeperReport</w:t>
      </w:r>
      <w:proofErr w:type="spellEnd"/>
      <w:r w:rsidRPr="007E4DA8">
        <w:rPr>
          <w:rFonts w:ascii="Times New Roman" w:hAnsi="Times New Roman" w:cs="Times New Roman"/>
          <w:sz w:val="28"/>
          <w:szCs w:val="28"/>
        </w:rPr>
        <w:t>;</w:t>
      </w:r>
    </w:p>
    <w:p w14:paraId="6C5AA98D" w14:textId="6D278094" w:rsidR="007E4DA8" w:rsidRDefault="007E4DA8" w:rsidP="007E4DA8">
      <w:pPr>
        <w:rPr>
          <w:rFonts w:ascii="Times New Roman" w:hAnsi="Times New Roman" w:cs="Times New Roman"/>
          <w:sz w:val="28"/>
          <w:szCs w:val="28"/>
        </w:rPr>
      </w:pPr>
    </w:p>
    <w:p w14:paraId="23ABA193" w14:textId="36D9E8F7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4C6575" wp14:editId="00F9E0CA">
            <wp:extent cx="6979920" cy="286512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837" cy="28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2D5C" w14:textId="77777777" w:rsidR="00CC3F0C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9A0DF0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CED775" w14:textId="32159CAF" w:rsidR="00CC3F0C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0228C004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51326F" w14:textId="7599723A" w:rsidR="007E4DA8" w:rsidRDefault="00CC3F0C" w:rsidP="001D3F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C01C79" wp14:editId="6A3F51D0">
            <wp:extent cx="6979920" cy="11811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34A2" w14:textId="77777777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1137A2" w14:textId="77777777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D09E0D" w14:textId="4565DB46" w:rsidR="001D3F2D" w:rsidRDefault="001D3F2D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Procedure/Function 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F99E691" w14:textId="7E2F3638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3FF1C2" w14:textId="32BA983F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procedure will provide you customer details. User have to just insert </w:t>
      </w:r>
      <w:r w:rsidR="00CC3F0C">
        <w:rPr>
          <w:rFonts w:ascii="Times New Roman" w:hAnsi="Times New Roman" w:cs="Times New Roman"/>
          <w:b/>
          <w:bCs/>
          <w:sz w:val="28"/>
          <w:szCs w:val="28"/>
        </w:rPr>
        <w:t>Customer ID and it will give purchase detail of that customer.</w:t>
      </w:r>
    </w:p>
    <w:p w14:paraId="3B6F770A" w14:textId="3E367F6B" w:rsidR="00CC3F0C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C2FBF8" w14:textId="43A74D19" w:rsidR="00CC3F0C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44592AD" w14:textId="77777777" w:rsidR="00CC3F0C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FD99EC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 xml:space="preserve">create or replace procedure </w:t>
      </w:r>
      <w:proofErr w:type="spellStart"/>
      <w:proofErr w:type="gramStart"/>
      <w:r w:rsidRPr="00CC3F0C">
        <w:rPr>
          <w:rFonts w:ascii="Times New Roman" w:hAnsi="Times New Roman" w:cs="Times New Roman"/>
          <w:sz w:val="28"/>
          <w:szCs w:val="28"/>
        </w:rPr>
        <w:t>userPurchaseDetails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F0C">
        <w:rPr>
          <w:rFonts w:ascii="Times New Roman" w:hAnsi="Times New Roman" w:cs="Times New Roman"/>
          <w:sz w:val="28"/>
          <w:szCs w:val="28"/>
        </w:rPr>
        <w:t>UserIDIN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number) as</w:t>
      </w:r>
    </w:p>
    <w:p w14:paraId="7506B604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</w:p>
    <w:p w14:paraId="1D81BC01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 xml:space="preserve">cursor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c_userInfo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is select Bill_</w:t>
      </w:r>
      <w:proofErr w:type="gramStart"/>
      <w:r w:rsidRPr="00CC3F0C">
        <w:rPr>
          <w:rFonts w:ascii="Times New Roman" w:hAnsi="Times New Roman" w:cs="Times New Roman"/>
          <w:sz w:val="28"/>
          <w:szCs w:val="28"/>
        </w:rPr>
        <w:t>Info.BillNo,TotalAmount</w:t>
      </w:r>
      <w:proofErr w:type="gramEnd"/>
      <w:r w:rsidRPr="00CC3F0C">
        <w:rPr>
          <w:rFonts w:ascii="Times New Roman" w:hAnsi="Times New Roman" w:cs="Times New Roman"/>
          <w:sz w:val="28"/>
          <w:szCs w:val="28"/>
        </w:rPr>
        <w:t xml:space="preserve">,TotalSavings,name,bill_info.UserID,firstname,lastname,Date_of_purchase,bill_summary.productid,medicine.productname,bill_summary.quantity from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bill_info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join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user_data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user_data.userid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bill_info.userid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join shopkeeper on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shopkeeper.shopkeeperid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bill_info.shopkeeperid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join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bill_summary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bill_summary.billno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bill_info.billno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join medicine on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bill_summary.productid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medicine.productid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order by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date_of_purchase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desc;</w:t>
      </w:r>
    </w:p>
    <w:p w14:paraId="15163248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 xml:space="preserve">cursor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c_user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is select </w:t>
      </w:r>
      <w:proofErr w:type="spellStart"/>
      <w:proofErr w:type="gramStart"/>
      <w:r w:rsidRPr="00CC3F0C">
        <w:rPr>
          <w:rFonts w:ascii="Times New Roman" w:hAnsi="Times New Roman" w:cs="Times New Roman"/>
          <w:sz w:val="28"/>
          <w:szCs w:val="28"/>
        </w:rPr>
        <w:t>firstname,lastname</w:t>
      </w:r>
      <w:proofErr w:type="gramEnd"/>
      <w:r w:rsidRPr="00CC3F0C">
        <w:rPr>
          <w:rFonts w:ascii="Times New Roman" w:hAnsi="Times New Roman" w:cs="Times New Roman"/>
          <w:sz w:val="28"/>
          <w:szCs w:val="28"/>
        </w:rPr>
        <w:t>,userid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from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user_data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;</w:t>
      </w:r>
    </w:p>
    <w:p w14:paraId="0F93A550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r_userinfo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c_userInfo%rowtype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;</w:t>
      </w:r>
    </w:p>
    <w:p w14:paraId="2E39A789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r_user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c_user%rowtype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;</w:t>
      </w:r>
    </w:p>
    <w:p w14:paraId="74DCF275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>begin</w:t>
      </w:r>
    </w:p>
    <w:p w14:paraId="5B4E5B7A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  <w:t xml:space="preserve">for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r_user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c_user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68184397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</w:r>
      <w:r w:rsidRPr="00CC3F0C">
        <w:rPr>
          <w:rFonts w:ascii="Times New Roman" w:hAnsi="Times New Roman" w:cs="Times New Roman"/>
          <w:sz w:val="28"/>
          <w:szCs w:val="28"/>
        </w:rPr>
        <w:tab/>
        <w:t>if(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r_</w:t>
      </w:r>
      <w:proofErr w:type="gramStart"/>
      <w:r w:rsidRPr="00CC3F0C">
        <w:rPr>
          <w:rFonts w:ascii="Times New Roman" w:hAnsi="Times New Roman" w:cs="Times New Roman"/>
          <w:sz w:val="28"/>
          <w:szCs w:val="28"/>
        </w:rPr>
        <w:t>user.userid</w:t>
      </w:r>
      <w:proofErr w:type="spellEnd"/>
      <w:proofErr w:type="gramEnd"/>
      <w:r w:rsidRPr="00CC3F0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UserIDIN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) then </w:t>
      </w:r>
    </w:p>
    <w:p w14:paraId="05E5E3C2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</w:r>
      <w:r w:rsidRPr="00CC3F0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CC3F0C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F0C">
        <w:rPr>
          <w:rFonts w:ascii="Times New Roman" w:hAnsi="Times New Roman" w:cs="Times New Roman"/>
          <w:sz w:val="28"/>
          <w:szCs w:val="28"/>
        </w:rPr>
        <w:t>'Customer Name: 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r_user.firstname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||'     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r_user.lastname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);</w:t>
      </w:r>
    </w:p>
    <w:p w14:paraId="5F5F2C2B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</w:r>
      <w:r w:rsidRPr="00CC3F0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CC3F0C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F0C">
        <w:rPr>
          <w:rFonts w:ascii="Times New Roman" w:hAnsi="Times New Roman" w:cs="Times New Roman"/>
          <w:sz w:val="28"/>
          <w:szCs w:val="28"/>
        </w:rPr>
        <w:t>'User ID: 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r_user.userid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);</w:t>
      </w:r>
    </w:p>
    <w:p w14:paraId="612E4B48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</w:r>
      <w:r w:rsidRPr="00CC3F0C">
        <w:rPr>
          <w:rFonts w:ascii="Times New Roman" w:hAnsi="Times New Roman" w:cs="Times New Roman"/>
          <w:sz w:val="28"/>
          <w:szCs w:val="28"/>
        </w:rPr>
        <w:tab/>
        <w:t>end if;</w:t>
      </w:r>
    </w:p>
    <w:p w14:paraId="480AE4F1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  <w:t>end loop;</w:t>
      </w:r>
    </w:p>
    <w:p w14:paraId="64FDDEF2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CC3F0C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('Bill No',8,' ')||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('Total Amount',13,' ')||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('Total Saving',15,' ')||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('ShopkeeperName',25,' ')||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('Date of Purchase',25,' ')||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('Product ID',15,' ')||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('Product Name',15,' ')||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('Quantity',10,' '));</w:t>
      </w:r>
    </w:p>
    <w:p w14:paraId="7A5ECB3E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  <w:t xml:space="preserve">for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r_userinfo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c_userInfo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21A807DB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</w:r>
      <w:r w:rsidRPr="00CC3F0C">
        <w:rPr>
          <w:rFonts w:ascii="Times New Roman" w:hAnsi="Times New Roman" w:cs="Times New Roman"/>
          <w:sz w:val="28"/>
          <w:szCs w:val="28"/>
        </w:rPr>
        <w:tab/>
        <w:t>if(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r_</w:t>
      </w:r>
      <w:proofErr w:type="gramStart"/>
      <w:r w:rsidRPr="00CC3F0C">
        <w:rPr>
          <w:rFonts w:ascii="Times New Roman" w:hAnsi="Times New Roman" w:cs="Times New Roman"/>
          <w:sz w:val="28"/>
          <w:szCs w:val="28"/>
        </w:rPr>
        <w:t>userinfo.userid</w:t>
      </w:r>
      <w:proofErr w:type="spellEnd"/>
      <w:proofErr w:type="gramEnd"/>
      <w:r w:rsidRPr="00CC3F0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UserIDIN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) then</w:t>
      </w:r>
    </w:p>
    <w:p w14:paraId="464219A0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C3F0C">
        <w:rPr>
          <w:rFonts w:ascii="Times New Roman" w:hAnsi="Times New Roman" w:cs="Times New Roman"/>
          <w:sz w:val="28"/>
          <w:szCs w:val="28"/>
        </w:rPr>
        <w:tab/>
      </w:r>
      <w:r w:rsidRPr="00CC3F0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CC3F0C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(r_userinfo.billno,8,' ')||''||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(r_userinfo.totalamount,13,' ')||''||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(r_userinfo.totalsavings,15,' ')||''||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(r_userinfo.name,25,' ')||''||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(r_userinfo.Date_of_Purchase,25,' ')||''||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(r_userinfo.ProductID,15,' ')||''||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(r_userinfo.ProductName,15,' ')||''||</w:t>
      </w:r>
      <w:proofErr w:type="spellStart"/>
      <w:r w:rsidRPr="00CC3F0C">
        <w:rPr>
          <w:rFonts w:ascii="Times New Roman" w:hAnsi="Times New Roman" w:cs="Times New Roman"/>
          <w:sz w:val="28"/>
          <w:szCs w:val="28"/>
        </w:rPr>
        <w:t>rpad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(r_userinfo.Quantity,10,' '));</w:t>
      </w:r>
    </w:p>
    <w:p w14:paraId="70DDEA63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</w:r>
      <w:r w:rsidRPr="00CC3F0C">
        <w:rPr>
          <w:rFonts w:ascii="Times New Roman" w:hAnsi="Times New Roman" w:cs="Times New Roman"/>
          <w:sz w:val="28"/>
          <w:szCs w:val="28"/>
        </w:rPr>
        <w:tab/>
        <w:t>end if;</w:t>
      </w:r>
    </w:p>
    <w:p w14:paraId="0C75BAF3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ab/>
        <w:t>end loop;</w:t>
      </w:r>
    </w:p>
    <w:p w14:paraId="1B91ADCF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>end;</w:t>
      </w:r>
    </w:p>
    <w:p w14:paraId="3EC59426" w14:textId="77777777" w:rsidR="00CC3F0C" w:rsidRP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>/</w:t>
      </w:r>
    </w:p>
    <w:p w14:paraId="22BCFF56" w14:textId="7C189B1C" w:rsidR="00CC3F0C" w:rsidRDefault="00CC3F0C" w:rsidP="00CC3F0C">
      <w:pPr>
        <w:rPr>
          <w:rFonts w:ascii="Times New Roman" w:hAnsi="Times New Roman" w:cs="Times New Roman"/>
          <w:sz w:val="28"/>
          <w:szCs w:val="28"/>
        </w:rPr>
      </w:pPr>
      <w:r w:rsidRPr="00CC3F0C">
        <w:rPr>
          <w:rFonts w:ascii="Times New Roman" w:hAnsi="Times New Roman" w:cs="Times New Roman"/>
          <w:sz w:val="28"/>
          <w:szCs w:val="28"/>
        </w:rPr>
        <w:t xml:space="preserve">execute </w:t>
      </w:r>
      <w:proofErr w:type="spellStart"/>
      <w:proofErr w:type="gramStart"/>
      <w:r w:rsidRPr="00CC3F0C">
        <w:rPr>
          <w:rFonts w:ascii="Times New Roman" w:hAnsi="Times New Roman" w:cs="Times New Roman"/>
          <w:sz w:val="28"/>
          <w:szCs w:val="28"/>
        </w:rPr>
        <w:t>userPurchaseDetails</w:t>
      </w:r>
      <w:proofErr w:type="spellEnd"/>
      <w:r w:rsidRPr="00CC3F0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F0C">
        <w:rPr>
          <w:rFonts w:ascii="Times New Roman" w:hAnsi="Times New Roman" w:cs="Times New Roman"/>
          <w:sz w:val="28"/>
          <w:szCs w:val="28"/>
        </w:rPr>
        <w:t>1);</w:t>
      </w:r>
    </w:p>
    <w:p w14:paraId="035F0547" w14:textId="77777777" w:rsidR="00CC3F0C" w:rsidRPr="00CC3F0C" w:rsidRDefault="00CC3F0C" w:rsidP="00CC3F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C95471" w14:textId="512A11BF" w:rsidR="007E4DA8" w:rsidRDefault="007E4DA8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67332C" wp14:editId="7F539AC8">
            <wp:extent cx="6858000" cy="3345180"/>
            <wp:effectExtent l="0" t="0" r="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A267" w14:textId="77777777" w:rsidR="00CC3F0C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8440D0" w14:textId="705B1624" w:rsidR="00CC3F0C" w:rsidRDefault="00CC3F0C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16D683A" w14:textId="77777777" w:rsidR="005A1935" w:rsidRDefault="005A1935" w:rsidP="001D3F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750869" w14:textId="6EAE28EB" w:rsidR="001D3F2D" w:rsidRDefault="00CC3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64C292" wp14:editId="1693F307">
            <wp:extent cx="6858000" cy="12573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F2D">
        <w:rPr>
          <w:rFonts w:ascii="Times New Roman" w:hAnsi="Times New Roman" w:cs="Times New Roman"/>
          <w:sz w:val="28"/>
          <w:szCs w:val="28"/>
        </w:rPr>
        <w:br w:type="page"/>
      </w:r>
    </w:p>
    <w:p w14:paraId="6FA640F7" w14:textId="14FA36E2" w:rsidR="0094747D" w:rsidRDefault="0094747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82A98">
        <w:rPr>
          <w:rFonts w:ascii="Times New Roman" w:hAnsi="Times New Roman" w:cs="Times New Roman"/>
          <w:b/>
          <w:bCs/>
          <w:sz w:val="28"/>
          <w:szCs w:val="28"/>
        </w:rPr>
        <w:lastRenderedPageBreak/>
        <w:t>Trigger</w:t>
      </w:r>
      <w:r w:rsidR="00D63376" w:rsidRPr="00F82A98">
        <w:rPr>
          <w:rFonts w:ascii="Times New Roman" w:hAnsi="Times New Roman" w:cs="Times New Roman"/>
          <w:b/>
          <w:bCs/>
          <w:sz w:val="28"/>
          <w:szCs w:val="28"/>
        </w:rPr>
        <w:t xml:space="preserve"> 1:</w:t>
      </w:r>
    </w:p>
    <w:p w14:paraId="5E184082" w14:textId="636FB535" w:rsidR="001D3F2D" w:rsidRDefault="001D3F2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F87A75E" w14:textId="17B6F668" w:rsidR="001D3F2D" w:rsidRDefault="001D3F2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This trigger will generate a massage that “You have just inserted a record” when User insert Data.</w:t>
      </w:r>
    </w:p>
    <w:p w14:paraId="20F5481D" w14:textId="7CDC32A9" w:rsidR="001D3F2D" w:rsidRDefault="001D3F2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6906B17" w14:textId="43E80CA5" w:rsidR="001D3F2D" w:rsidRDefault="001D3F2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839E5E4" w14:textId="77777777" w:rsidR="001D3F2D" w:rsidRDefault="001D3F2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DD8981D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>SET SERVEROUTPUT ON;</w:t>
      </w:r>
    </w:p>
    <w:p w14:paraId="39506E32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 xml:space="preserve">CREATE OR REPLACE TRIGGER </w:t>
      </w:r>
      <w:proofErr w:type="spellStart"/>
      <w:r w:rsidRPr="001D3F2D">
        <w:rPr>
          <w:rFonts w:ascii="Times New Roman" w:hAnsi="Times New Roman" w:cs="Times New Roman"/>
          <w:sz w:val="28"/>
          <w:szCs w:val="28"/>
        </w:rPr>
        <w:t>msg_Medicine</w:t>
      </w:r>
      <w:proofErr w:type="spellEnd"/>
    </w:p>
    <w:p w14:paraId="5DA04FF3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>BEFORE INSERT ON MEDICINE</w:t>
      </w:r>
    </w:p>
    <w:p w14:paraId="6A280AAC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>FOR EACH ROW</w:t>
      </w:r>
    </w:p>
    <w:p w14:paraId="1D2E49D2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>ENABLE</w:t>
      </w:r>
    </w:p>
    <w:p w14:paraId="13D2AEE5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148C441C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D3F2D">
        <w:rPr>
          <w:rFonts w:ascii="Times New Roman" w:hAnsi="Times New Roman" w:cs="Times New Roman"/>
          <w:sz w:val="28"/>
          <w:szCs w:val="28"/>
        </w:rPr>
        <w:t>v_user</w:t>
      </w:r>
      <w:proofErr w:type="spellEnd"/>
      <w:r w:rsidRPr="001D3F2D">
        <w:rPr>
          <w:rFonts w:ascii="Times New Roman" w:hAnsi="Times New Roman" w:cs="Times New Roman"/>
          <w:sz w:val="28"/>
          <w:szCs w:val="28"/>
        </w:rPr>
        <w:t xml:space="preserve"> varchar2(20);</w:t>
      </w:r>
    </w:p>
    <w:p w14:paraId="641DB37F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>BEGIN</w:t>
      </w:r>
    </w:p>
    <w:p w14:paraId="627BFA5B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 xml:space="preserve">SELECT user INTO </w:t>
      </w:r>
      <w:proofErr w:type="spellStart"/>
      <w:r w:rsidRPr="001D3F2D">
        <w:rPr>
          <w:rFonts w:ascii="Times New Roman" w:hAnsi="Times New Roman" w:cs="Times New Roman"/>
          <w:sz w:val="28"/>
          <w:szCs w:val="28"/>
        </w:rPr>
        <w:t>v_user</w:t>
      </w:r>
      <w:proofErr w:type="spellEnd"/>
      <w:r w:rsidRPr="001D3F2D">
        <w:rPr>
          <w:rFonts w:ascii="Times New Roman" w:hAnsi="Times New Roman" w:cs="Times New Roman"/>
          <w:sz w:val="28"/>
          <w:szCs w:val="28"/>
        </w:rPr>
        <w:t xml:space="preserve"> FROM dual;</w:t>
      </w:r>
    </w:p>
    <w:p w14:paraId="4940727D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1D3F2D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1D3F2D">
        <w:rPr>
          <w:rFonts w:ascii="Times New Roman" w:hAnsi="Times New Roman" w:cs="Times New Roman"/>
          <w:sz w:val="28"/>
          <w:szCs w:val="28"/>
        </w:rPr>
        <w:t xml:space="preserve">'You Have Just </w:t>
      </w:r>
      <w:proofErr w:type="spellStart"/>
      <w:r w:rsidRPr="001D3F2D">
        <w:rPr>
          <w:rFonts w:ascii="Times New Roman" w:hAnsi="Times New Roman" w:cs="Times New Roman"/>
          <w:sz w:val="28"/>
          <w:szCs w:val="28"/>
        </w:rPr>
        <w:t>Insrted</w:t>
      </w:r>
      <w:proofErr w:type="spellEnd"/>
      <w:r w:rsidRPr="001D3F2D">
        <w:rPr>
          <w:rFonts w:ascii="Times New Roman" w:hAnsi="Times New Roman" w:cs="Times New Roman"/>
          <w:sz w:val="28"/>
          <w:szCs w:val="28"/>
        </w:rPr>
        <w:t xml:space="preserve"> A Record Mr. '||</w:t>
      </w:r>
      <w:proofErr w:type="spellStart"/>
      <w:r w:rsidRPr="001D3F2D">
        <w:rPr>
          <w:rFonts w:ascii="Times New Roman" w:hAnsi="Times New Roman" w:cs="Times New Roman"/>
          <w:sz w:val="28"/>
          <w:szCs w:val="28"/>
        </w:rPr>
        <w:t>v_user</w:t>
      </w:r>
      <w:proofErr w:type="spellEnd"/>
      <w:r w:rsidRPr="001D3F2D">
        <w:rPr>
          <w:rFonts w:ascii="Times New Roman" w:hAnsi="Times New Roman" w:cs="Times New Roman"/>
          <w:sz w:val="28"/>
          <w:szCs w:val="28"/>
        </w:rPr>
        <w:t>);</w:t>
      </w:r>
    </w:p>
    <w:p w14:paraId="487501CC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>END;</w:t>
      </w:r>
    </w:p>
    <w:p w14:paraId="4BD2C786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 xml:space="preserve">/ </w:t>
      </w:r>
    </w:p>
    <w:p w14:paraId="703D4667" w14:textId="77777777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</w:p>
    <w:p w14:paraId="7BECD9F2" w14:textId="79C2DEBE" w:rsidR="001D3F2D" w:rsidRPr="001D3F2D" w:rsidRDefault="001D3F2D" w:rsidP="001D3F2D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D3F2D">
        <w:rPr>
          <w:rFonts w:ascii="Times New Roman" w:hAnsi="Times New Roman" w:cs="Times New Roman"/>
          <w:sz w:val="28"/>
          <w:szCs w:val="28"/>
        </w:rPr>
        <w:t>insert into Medicine values(501,'Crocin','Tablet',5,50);</w:t>
      </w:r>
    </w:p>
    <w:p w14:paraId="3341DF57" w14:textId="0121CFBF" w:rsidR="001D3F2D" w:rsidRDefault="001D3F2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D551946" w14:textId="2930D81E" w:rsidR="001D3F2D" w:rsidRDefault="001D3F2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51DFD190" w14:textId="77777777" w:rsidR="005A1935" w:rsidRDefault="005A1935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907C806" w14:textId="6117B6D7" w:rsidR="00F82A98" w:rsidRDefault="00F82A98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400B9C" wp14:editId="21A36F31">
            <wp:extent cx="5197290" cy="3596952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45BF" w14:textId="3556A2F4" w:rsidR="001D3F2D" w:rsidRDefault="001D3F2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7B63A10" w14:textId="77777777" w:rsidR="001D3F2D" w:rsidRDefault="001D3F2D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BD6F6E0" w14:textId="15ED5E21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82A98">
        <w:rPr>
          <w:rFonts w:ascii="Times New Roman" w:hAnsi="Times New Roman" w:cs="Times New Roman"/>
          <w:b/>
          <w:bCs/>
          <w:sz w:val="28"/>
          <w:szCs w:val="28"/>
        </w:rPr>
        <w:t xml:space="preserve">Trigger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F82A9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E40DBB9" w14:textId="04DE6656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308A1A5" w14:textId="6CC8B8B8" w:rsidR="001D3F2D" w:rsidRDefault="001D3F2D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trigger will generate a massage that “You have just </w:t>
      </w:r>
      <w:r w:rsidR="0012522F">
        <w:rPr>
          <w:rFonts w:ascii="Times New Roman" w:hAnsi="Times New Roman" w:cs="Times New Roman"/>
          <w:b/>
          <w:bCs/>
          <w:sz w:val="28"/>
          <w:szCs w:val="28"/>
        </w:rPr>
        <w:t>upda</w:t>
      </w:r>
      <w:r>
        <w:rPr>
          <w:rFonts w:ascii="Times New Roman" w:hAnsi="Times New Roman" w:cs="Times New Roman"/>
          <w:b/>
          <w:bCs/>
          <w:sz w:val="28"/>
          <w:szCs w:val="28"/>
        </w:rPr>
        <w:t>ted a record” when User insert Data.</w:t>
      </w:r>
    </w:p>
    <w:p w14:paraId="62775AE1" w14:textId="17E652CA" w:rsidR="001D3F2D" w:rsidRDefault="001D3F2D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A02DC2E" w14:textId="3EA957B8" w:rsidR="001D3F2D" w:rsidRDefault="001D3F2D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19714E0" w14:textId="1FF630FF" w:rsidR="001D3F2D" w:rsidRDefault="001D3F2D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4026471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SET SERVEROUTPUT ON;</w:t>
      </w:r>
    </w:p>
    <w:p w14:paraId="4AD4353E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 xml:space="preserve">CREATE OR REPLACE TRIGGER </w:t>
      </w:r>
      <w:proofErr w:type="spellStart"/>
      <w:r w:rsidRPr="0012522F">
        <w:rPr>
          <w:rFonts w:ascii="Times New Roman" w:hAnsi="Times New Roman" w:cs="Times New Roman"/>
          <w:sz w:val="28"/>
          <w:szCs w:val="28"/>
        </w:rPr>
        <w:t>msgbu_Medicine</w:t>
      </w:r>
      <w:proofErr w:type="spellEnd"/>
    </w:p>
    <w:p w14:paraId="4A0B5E78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BEFORE UPDATE ON MEDICINE</w:t>
      </w:r>
    </w:p>
    <w:p w14:paraId="3133FE5B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FOR EACH ROW</w:t>
      </w:r>
    </w:p>
    <w:p w14:paraId="32B1BDF4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ENABLE</w:t>
      </w:r>
    </w:p>
    <w:p w14:paraId="67D10BC3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59BD14AD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2522F">
        <w:rPr>
          <w:rFonts w:ascii="Times New Roman" w:hAnsi="Times New Roman" w:cs="Times New Roman"/>
          <w:sz w:val="28"/>
          <w:szCs w:val="28"/>
        </w:rPr>
        <w:t>v_user</w:t>
      </w:r>
      <w:proofErr w:type="spellEnd"/>
      <w:r w:rsidRPr="0012522F">
        <w:rPr>
          <w:rFonts w:ascii="Times New Roman" w:hAnsi="Times New Roman" w:cs="Times New Roman"/>
          <w:sz w:val="28"/>
          <w:szCs w:val="28"/>
        </w:rPr>
        <w:t xml:space="preserve"> varchar2(20);</w:t>
      </w:r>
    </w:p>
    <w:p w14:paraId="45CF0CB6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BEGIN</w:t>
      </w:r>
    </w:p>
    <w:p w14:paraId="3327701E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 xml:space="preserve">SELECT user INTO </w:t>
      </w:r>
      <w:proofErr w:type="spellStart"/>
      <w:r w:rsidRPr="0012522F">
        <w:rPr>
          <w:rFonts w:ascii="Times New Roman" w:hAnsi="Times New Roman" w:cs="Times New Roman"/>
          <w:sz w:val="28"/>
          <w:szCs w:val="28"/>
        </w:rPr>
        <w:t>v_user</w:t>
      </w:r>
      <w:proofErr w:type="spellEnd"/>
      <w:r w:rsidRPr="0012522F">
        <w:rPr>
          <w:rFonts w:ascii="Times New Roman" w:hAnsi="Times New Roman" w:cs="Times New Roman"/>
          <w:sz w:val="28"/>
          <w:szCs w:val="28"/>
        </w:rPr>
        <w:t xml:space="preserve"> FROM dual;</w:t>
      </w:r>
    </w:p>
    <w:p w14:paraId="0B050C1D" w14:textId="42263F64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12522F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12522F">
        <w:rPr>
          <w:rFonts w:ascii="Times New Roman" w:hAnsi="Times New Roman" w:cs="Times New Roman"/>
          <w:sz w:val="28"/>
          <w:szCs w:val="28"/>
        </w:rPr>
        <w:t xml:space="preserve">'You Have Just </w:t>
      </w:r>
      <w:r>
        <w:rPr>
          <w:rFonts w:ascii="Times New Roman" w:hAnsi="Times New Roman" w:cs="Times New Roman"/>
          <w:sz w:val="28"/>
          <w:szCs w:val="28"/>
        </w:rPr>
        <w:t>Updated</w:t>
      </w:r>
      <w:r w:rsidRPr="0012522F">
        <w:rPr>
          <w:rFonts w:ascii="Times New Roman" w:hAnsi="Times New Roman" w:cs="Times New Roman"/>
          <w:sz w:val="28"/>
          <w:szCs w:val="28"/>
        </w:rPr>
        <w:t xml:space="preserve"> A Record Mr. '||</w:t>
      </w:r>
      <w:proofErr w:type="spellStart"/>
      <w:r w:rsidRPr="0012522F">
        <w:rPr>
          <w:rFonts w:ascii="Times New Roman" w:hAnsi="Times New Roman" w:cs="Times New Roman"/>
          <w:sz w:val="28"/>
          <w:szCs w:val="28"/>
        </w:rPr>
        <w:t>v_user</w:t>
      </w:r>
      <w:proofErr w:type="spellEnd"/>
      <w:r w:rsidRPr="0012522F">
        <w:rPr>
          <w:rFonts w:ascii="Times New Roman" w:hAnsi="Times New Roman" w:cs="Times New Roman"/>
          <w:sz w:val="28"/>
          <w:szCs w:val="28"/>
        </w:rPr>
        <w:t>);</w:t>
      </w:r>
    </w:p>
    <w:p w14:paraId="5BAE6683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END;</w:t>
      </w:r>
    </w:p>
    <w:p w14:paraId="204B286B" w14:textId="6ADF9AC4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 xml:space="preserve">/ </w:t>
      </w:r>
    </w:p>
    <w:p w14:paraId="06B48712" w14:textId="56AE6985" w:rsidR="005A1935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UPDATE Medicine SET ProductName='Tylenol' WHERE ProductName='Crocin';</w:t>
      </w:r>
    </w:p>
    <w:p w14:paraId="3C47DF8A" w14:textId="5B7BA235" w:rsidR="0012522F" w:rsidRDefault="0012522F" w:rsidP="0012522F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12522F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10AB73A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6126C71" w14:textId="1CED5508" w:rsidR="00F82A98" w:rsidRDefault="0012522F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E3C821" wp14:editId="1025D28C">
            <wp:extent cx="5364945" cy="3551228"/>
            <wp:effectExtent l="0" t="0" r="762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EC65" w14:textId="51A2EC15" w:rsidR="00F82A98" w:rsidRDefault="00F82A98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247B0FA" w14:textId="435D4E5F" w:rsidR="00F82A98" w:rsidRDefault="00F82A98" w:rsidP="00196F86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C5FDE22" w14:textId="49AD3393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82A98">
        <w:rPr>
          <w:rFonts w:ascii="Times New Roman" w:hAnsi="Times New Roman" w:cs="Times New Roman"/>
          <w:b/>
          <w:bCs/>
          <w:sz w:val="28"/>
          <w:szCs w:val="28"/>
        </w:rPr>
        <w:t xml:space="preserve">Trigger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F82A9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C87DB31" w14:textId="77777777" w:rsidR="0012522F" w:rsidRDefault="0012522F" w:rsidP="0012522F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986BBC9" w14:textId="26D10A60" w:rsidR="0012522F" w:rsidRDefault="0012522F" w:rsidP="0012522F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This trigger will generate a massage that “You have just updated a record” when User insert Data.</w:t>
      </w:r>
    </w:p>
    <w:p w14:paraId="70DF0E72" w14:textId="77777777" w:rsidR="0012522F" w:rsidRDefault="0012522F" w:rsidP="0012522F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83A11FE" w14:textId="77777777" w:rsidR="0012522F" w:rsidRDefault="0012522F" w:rsidP="0012522F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50E56D7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SET SERVEROUTPUT ON;</w:t>
      </w:r>
    </w:p>
    <w:p w14:paraId="022656C5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 xml:space="preserve">CREATE OR REPLACE TRIGGER </w:t>
      </w:r>
      <w:proofErr w:type="spellStart"/>
      <w:r w:rsidRPr="0012522F">
        <w:rPr>
          <w:rFonts w:ascii="Times New Roman" w:hAnsi="Times New Roman" w:cs="Times New Roman"/>
          <w:sz w:val="28"/>
          <w:szCs w:val="28"/>
        </w:rPr>
        <w:t>msgbd_Medicine</w:t>
      </w:r>
      <w:proofErr w:type="spellEnd"/>
    </w:p>
    <w:p w14:paraId="13DB73D3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BEFORE DELETE ON MEDICINE</w:t>
      </w:r>
    </w:p>
    <w:p w14:paraId="64F7183B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FOR EACH ROW</w:t>
      </w:r>
    </w:p>
    <w:p w14:paraId="76697136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ENABLE</w:t>
      </w:r>
    </w:p>
    <w:p w14:paraId="46292665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33B2BB3F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2522F">
        <w:rPr>
          <w:rFonts w:ascii="Times New Roman" w:hAnsi="Times New Roman" w:cs="Times New Roman"/>
          <w:sz w:val="28"/>
          <w:szCs w:val="28"/>
        </w:rPr>
        <w:t>v_user</w:t>
      </w:r>
      <w:proofErr w:type="spellEnd"/>
      <w:r w:rsidRPr="0012522F">
        <w:rPr>
          <w:rFonts w:ascii="Times New Roman" w:hAnsi="Times New Roman" w:cs="Times New Roman"/>
          <w:sz w:val="28"/>
          <w:szCs w:val="28"/>
        </w:rPr>
        <w:t xml:space="preserve"> varchar2(20);</w:t>
      </w:r>
    </w:p>
    <w:p w14:paraId="6AC62F75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BEGIN</w:t>
      </w:r>
    </w:p>
    <w:p w14:paraId="501797F6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 xml:space="preserve">SELECT user INTO </w:t>
      </w:r>
      <w:proofErr w:type="spellStart"/>
      <w:r w:rsidRPr="0012522F">
        <w:rPr>
          <w:rFonts w:ascii="Times New Roman" w:hAnsi="Times New Roman" w:cs="Times New Roman"/>
          <w:sz w:val="28"/>
          <w:szCs w:val="28"/>
        </w:rPr>
        <w:t>v_user</w:t>
      </w:r>
      <w:proofErr w:type="spellEnd"/>
      <w:r w:rsidRPr="0012522F">
        <w:rPr>
          <w:rFonts w:ascii="Times New Roman" w:hAnsi="Times New Roman" w:cs="Times New Roman"/>
          <w:sz w:val="28"/>
          <w:szCs w:val="28"/>
        </w:rPr>
        <w:t xml:space="preserve"> FROM dual;</w:t>
      </w:r>
    </w:p>
    <w:p w14:paraId="342D86F8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DBMS_OUTPUT.PUT_</w:t>
      </w:r>
      <w:proofErr w:type="gramStart"/>
      <w:r w:rsidRPr="0012522F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12522F">
        <w:rPr>
          <w:rFonts w:ascii="Times New Roman" w:hAnsi="Times New Roman" w:cs="Times New Roman"/>
          <w:sz w:val="28"/>
          <w:szCs w:val="28"/>
        </w:rPr>
        <w:t>'You Have Just Deleted A Record Mr. '||</w:t>
      </w:r>
      <w:proofErr w:type="spellStart"/>
      <w:r w:rsidRPr="0012522F">
        <w:rPr>
          <w:rFonts w:ascii="Times New Roman" w:hAnsi="Times New Roman" w:cs="Times New Roman"/>
          <w:sz w:val="28"/>
          <w:szCs w:val="28"/>
        </w:rPr>
        <w:t>v_user</w:t>
      </w:r>
      <w:proofErr w:type="spellEnd"/>
      <w:r w:rsidRPr="0012522F">
        <w:rPr>
          <w:rFonts w:ascii="Times New Roman" w:hAnsi="Times New Roman" w:cs="Times New Roman"/>
          <w:sz w:val="28"/>
          <w:szCs w:val="28"/>
        </w:rPr>
        <w:t>);</w:t>
      </w:r>
    </w:p>
    <w:p w14:paraId="519FA053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END;</w:t>
      </w:r>
    </w:p>
    <w:p w14:paraId="73D66DE3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 xml:space="preserve">/ </w:t>
      </w:r>
    </w:p>
    <w:p w14:paraId="04428039" w14:textId="77777777" w:rsidR="0012522F" w:rsidRP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</w:p>
    <w:p w14:paraId="14A06D1D" w14:textId="4FED55CE" w:rsidR="0012522F" w:rsidRDefault="0012522F" w:rsidP="0012522F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12522F">
        <w:rPr>
          <w:rFonts w:ascii="Times New Roman" w:hAnsi="Times New Roman" w:cs="Times New Roman"/>
          <w:sz w:val="28"/>
          <w:szCs w:val="28"/>
        </w:rPr>
        <w:t>DELETE from Medicine where ProductName='Tylenol';</w:t>
      </w:r>
    </w:p>
    <w:p w14:paraId="74D55847" w14:textId="77777777" w:rsidR="001D7319" w:rsidRDefault="001D7319" w:rsidP="0012522F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F01963A" w14:textId="072A1787" w:rsidR="001D7319" w:rsidRPr="001D7319" w:rsidRDefault="001D7319" w:rsidP="0012522F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1D731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0E8AFF0" w14:textId="29B26C6C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CF623CE" w14:textId="3ECA8AD9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4152F2" wp14:editId="46E0F2AC">
            <wp:extent cx="5220152" cy="3383573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82EA" w14:textId="77777777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3D8BB26" w14:textId="0C0BC7DA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82A98">
        <w:rPr>
          <w:rFonts w:ascii="Times New Roman" w:hAnsi="Times New Roman" w:cs="Times New Roman"/>
          <w:b/>
          <w:bCs/>
          <w:sz w:val="28"/>
          <w:szCs w:val="28"/>
        </w:rPr>
        <w:t xml:space="preserve">Trigger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F82A9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FE9C09" w14:textId="54B4D4B1" w:rsidR="0012522F" w:rsidRDefault="0012522F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85078D2" w14:textId="4F98DC97" w:rsidR="0012522F" w:rsidRDefault="0012522F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This trigger will show error to user t</w:t>
      </w:r>
      <w:r w:rsidR="009F712B">
        <w:rPr>
          <w:rFonts w:ascii="Times New Roman" w:hAnsi="Times New Roman" w:cs="Times New Roman"/>
          <w:b/>
          <w:bCs/>
          <w:sz w:val="28"/>
          <w:szCs w:val="28"/>
        </w:rPr>
        <w:t>hat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insert different Email ID. User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can not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duplicate data of Email ID in some other row. </w:t>
      </w:r>
    </w:p>
    <w:p w14:paraId="36537562" w14:textId="3ACAF2FD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6D8AB34" w14:textId="30A6CA51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9AC4199" w14:textId="77777777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8D5BDC3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create or replace trigger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emailValidate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DDEBDC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before insert on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User_data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for each row</w:t>
      </w:r>
    </w:p>
    <w:p w14:paraId="6EAE20E0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>declare</w:t>
      </w:r>
    </w:p>
    <w:p w14:paraId="293015EE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spellStart"/>
      <w:proofErr w:type="gramStart"/>
      <w:r w:rsidRPr="009F712B">
        <w:rPr>
          <w:rFonts w:ascii="Times New Roman" w:hAnsi="Times New Roman" w:cs="Times New Roman"/>
          <w:sz w:val="28"/>
          <w:szCs w:val="28"/>
        </w:rPr>
        <w:t>vCount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 NUMBER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>;</w:t>
      </w:r>
    </w:p>
    <w:p w14:paraId="34C61C4F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2F38DC2A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  <w:t xml:space="preserve">select </w:t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 xml:space="preserve">*) into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vCount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from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User_data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where Email like :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new.Email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>;</w:t>
      </w:r>
    </w:p>
    <w:p w14:paraId="33630C74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 w:rsidRPr="009F712B">
        <w:rPr>
          <w:rFonts w:ascii="Times New Roman" w:hAnsi="Times New Roman" w:cs="Times New Roman"/>
          <w:sz w:val="28"/>
          <w:szCs w:val="28"/>
        </w:rPr>
        <w:t>vCount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&gt; 0) then</w:t>
      </w:r>
    </w:p>
    <w:p w14:paraId="79E185C5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</w:r>
      <w:r w:rsidRPr="009F71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raise_application_</w:t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>-20100,'Email ID Already Exist Please Try Different Email ID.');</w:t>
      </w:r>
    </w:p>
    <w:p w14:paraId="5BD5C948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  <w:t>end if;</w:t>
      </w:r>
    </w:p>
    <w:p w14:paraId="5CC50A19" w14:textId="45ED42B1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>end;</w:t>
      </w:r>
    </w:p>
    <w:p w14:paraId="45D8572D" w14:textId="0E215AD8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User_data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values(12,'Mohit','Shah','Ahmedabad',</w:t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9656982323,'mp@gmail.com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>');</w:t>
      </w:r>
    </w:p>
    <w:p w14:paraId="0350C091" w14:textId="4BF827A2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8C6CA66" w14:textId="37A88B83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30B4176" w14:textId="3CD9A26D" w:rsidR="00F82A98" w:rsidRDefault="009F60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439156E" wp14:editId="5E543A69">
                <wp:simplePos x="0" y="0"/>
                <wp:positionH relativeFrom="margin">
                  <wp:align>left</wp:align>
                </wp:positionH>
                <wp:positionV relativeFrom="paragraph">
                  <wp:posOffset>2556510</wp:posOffset>
                </wp:positionV>
                <wp:extent cx="0" cy="148167"/>
                <wp:effectExtent l="19050" t="19050" r="19050" b="4445"/>
                <wp:wrapNone/>
                <wp:docPr id="200" name="Straight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816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A10EC8" id="Straight Connector 200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01.3pt" to="0,2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" strokecolor="#00aeef [3209]" strokeweight="3pt"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3CF4572" wp14:editId="43E716B9">
                <wp:simplePos x="0" y="0"/>
                <wp:positionH relativeFrom="column">
                  <wp:posOffset>3961977</wp:posOffset>
                </wp:positionH>
                <wp:positionV relativeFrom="paragraph">
                  <wp:posOffset>2556933</wp:posOffset>
                </wp:positionV>
                <wp:extent cx="0" cy="148167"/>
                <wp:effectExtent l="19050" t="19050" r="19050" b="4445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816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61EC6F" id="Straight Connector 199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95pt,201.35pt" to="311.95pt,2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" strokecolor="#00aeef [3209]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40693A" wp14:editId="15744665">
                <wp:simplePos x="0" y="0"/>
                <wp:positionH relativeFrom="column">
                  <wp:posOffset>-423</wp:posOffset>
                </wp:positionH>
                <wp:positionV relativeFrom="paragraph">
                  <wp:posOffset>2556510</wp:posOffset>
                </wp:positionV>
                <wp:extent cx="3968750" cy="5080"/>
                <wp:effectExtent l="19050" t="19050" r="31750" b="33020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8750" cy="50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09721F" id="Straight Connector 198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05pt,201.3pt" to="312.45pt,20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" strokecolor="#00aeef [3209]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6F959D" wp14:editId="4860001F">
                <wp:simplePos x="0" y="0"/>
                <wp:positionH relativeFrom="column">
                  <wp:posOffset>-10582</wp:posOffset>
                </wp:positionH>
                <wp:positionV relativeFrom="paragraph">
                  <wp:posOffset>2705100</wp:posOffset>
                </wp:positionV>
                <wp:extent cx="3968750" cy="5080"/>
                <wp:effectExtent l="19050" t="19050" r="31750" b="33020"/>
                <wp:wrapNone/>
                <wp:docPr id="197" name="Straight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8750" cy="50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1D34A6" id="Straight Connector 19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85pt,213pt" to="311.65pt,2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" strokecolor="#00aeef [3209]" strokeweight="3pt"/>
            </w:pict>
          </mc:Fallback>
        </mc:AlternateContent>
      </w:r>
      <w:r w:rsidR="00F82A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0732FC" wp14:editId="42D3799D">
            <wp:extent cx="6187976" cy="3741744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9703" w14:textId="4AB8A3A3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1C69DBF" w14:textId="0E7C35CB" w:rsidR="00F82A98" w:rsidRP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F3D8A07" w14:textId="0DC26F30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82A98">
        <w:rPr>
          <w:rFonts w:ascii="Times New Roman" w:hAnsi="Times New Roman" w:cs="Times New Roman"/>
          <w:b/>
          <w:bCs/>
          <w:sz w:val="28"/>
          <w:szCs w:val="28"/>
        </w:rPr>
        <w:t xml:space="preserve">Trigger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F82A9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7303C7B" w14:textId="108D35CB" w:rsidR="0012522F" w:rsidRDefault="0012522F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4557102" w14:textId="3CDFB6E3" w:rsidR="0012522F" w:rsidRDefault="0012522F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trigger will show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error to </w:t>
      </w:r>
      <w:r>
        <w:rPr>
          <w:rFonts w:ascii="Times New Roman" w:hAnsi="Times New Roman" w:cs="Times New Roman"/>
          <w:b/>
          <w:bCs/>
          <w:sz w:val="28"/>
          <w:szCs w:val="28"/>
        </w:rPr>
        <w:t>user t</w:t>
      </w:r>
      <w:r>
        <w:rPr>
          <w:rFonts w:ascii="Times New Roman" w:hAnsi="Times New Roman" w:cs="Times New Roman"/>
          <w:b/>
          <w:bCs/>
          <w:sz w:val="28"/>
          <w:szCs w:val="28"/>
        </w:rPr>
        <w:t>hat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insert different </w:t>
      </w:r>
      <w:r>
        <w:rPr>
          <w:rFonts w:ascii="Times New Roman" w:hAnsi="Times New Roman" w:cs="Times New Roman"/>
          <w:b/>
          <w:bCs/>
          <w:sz w:val="28"/>
          <w:szCs w:val="28"/>
        </w:rPr>
        <w:t>Phone Number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User </w:t>
      </w:r>
      <w:r>
        <w:rPr>
          <w:rFonts w:ascii="Times New Roman" w:hAnsi="Times New Roman" w:cs="Times New Roman"/>
          <w:b/>
          <w:bCs/>
          <w:sz w:val="28"/>
          <w:szCs w:val="28"/>
        </w:rPr>
        <w:t>cannot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duplicate data of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Phone Number </w:t>
      </w:r>
      <w:r>
        <w:rPr>
          <w:rFonts w:ascii="Times New Roman" w:hAnsi="Times New Roman" w:cs="Times New Roman"/>
          <w:b/>
          <w:bCs/>
          <w:sz w:val="28"/>
          <w:szCs w:val="28"/>
        </w:rPr>
        <w:t>in some other row.</w:t>
      </w:r>
    </w:p>
    <w:p w14:paraId="6D77F4BC" w14:textId="2DF4BB12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0B9753C" w14:textId="0AEE580E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1E96709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create or replace trigger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phoneNumberValidate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2284DB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>before insert on Supplier for each row</w:t>
      </w:r>
    </w:p>
    <w:p w14:paraId="314FB56E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>declare</w:t>
      </w:r>
    </w:p>
    <w:p w14:paraId="59F00EB5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spellStart"/>
      <w:proofErr w:type="gramStart"/>
      <w:r w:rsidRPr="009F712B">
        <w:rPr>
          <w:rFonts w:ascii="Times New Roman" w:hAnsi="Times New Roman" w:cs="Times New Roman"/>
          <w:sz w:val="28"/>
          <w:szCs w:val="28"/>
        </w:rPr>
        <w:t>vCount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 NUMBER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>;</w:t>
      </w:r>
    </w:p>
    <w:p w14:paraId="6971161C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326A20A4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  <w:t xml:space="preserve">select </w:t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 xml:space="preserve">*) into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vCount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from Supplier where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PhoneNumber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like :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new.PhoneNumber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>;</w:t>
      </w:r>
    </w:p>
    <w:p w14:paraId="2C72FFB5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 w:rsidRPr="009F712B">
        <w:rPr>
          <w:rFonts w:ascii="Times New Roman" w:hAnsi="Times New Roman" w:cs="Times New Roman"/>
          <w:sz w:val="28"/>
          <w:szCs w:val="28"/>
        </w:rPr>
        <w:t>vCount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&gt; 0) then</w:t>
      </w:r>
    </w:p>
    <w:p w14:paraId="52C88B35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</w:r>
      <w:r w:rsidRPr="009F71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raise_application_</w:t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>-20101,'Phone Number Already Exist Please Try Different Phone Number.');</w:t>
      </w:r>
    </w:p>
    <w:p w14:paraId="729162E4" w14:textId="77777777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  <w:t>end if;</w:t>
      </w:r>
    </w:p>
    <w:p w14:paraId="628E5B9A" w14:textId="2CFE5552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>end;</w:t>
      </w:r>
    </w:p>
    <w:p w14:paraId="74B4D7AA" w14:textId="341BFF76" w:rsid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insert into Supplier </w:t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values(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>19,'Medico Pharma','Kalol',9567854623);</w:t>
      </w:r>
    </w:p>
    <w:p w14:paraId="31240F16" w14:textId="618095A0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F712B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5ACD9A8" w14:textId="43412284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5DBFF87" w14:textId="2AD667D2" w:rsidR="00F82A98" w:rsidRDefault="009F60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1D579A" wp14:editId="35E7E7F6">
                <wp:simplePos x="0" y="0"/>
                <wp:positionH relativeFrom="margin">
                  <wp:align>left</wp:align>
                </wp:positionH>
                <wp:positionV relativeFrom="paragraph">
                  <wp:posOffset>2572766</wp:posOffset>
                </wp:positionV>
                <wp:extent cx="508" cy="182880"/>
                <wp:effectExtent l="19050" t="0" r="19050" b="2667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" cy="1828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CC12A5" id="Straight Connector 19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02.6pt" to=".05pt,2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" strokecolor="#00aeef [3209]" strokeweight="3pt"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39D1C7" wp14:editId="1CBA8C54">
                <wp:simplePos x="0" y="0"/>
                <wp:positionH relativeFrom="column">
                  <wp:posOffset>4407789</wp:posOffset>
                </wp:positionH>
                <wp:positionV relativeFrom="paragraph">
                  <wp:posOffset>2562860</wp:posOffset>
                </wp:positionV>
                <wp:extent cx="508" cy="182880"/>
                <wp:effectExtent l="19050" t="0" r="19050" b="2667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" cy="1828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4E9A82" id="Straight Connector 195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05pt,201.8pt" to="347.1pt,2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" strokecolor="#00aeef [3209]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CEEFF8" wp14:editId="3BA642B1">
                <wp:simplePos x="0" y="0"/>
                <wp:positionH relativeFrom="margin">
                  <wp:align>left</wp:align>
                </wp:positionH>
                <wp:positionV relativeFrom="paragraph">
                  <wp:posOffset>2739390</wp:posOffset>
                </wp:positionV>
                <wp:extent cx="4407877" cy="11723"/>
                <wp:effectExtent l="19050" t="19050" r="31115" b="26670"/>
                <wp:wrapNone/>
                <wp:docPr id="194" name="Straight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7877" cy="1172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BE4AFD" id="Straight Connector 194" o:spid="_x0000_s1026" style="position:absolute;flip:y;z-index:251670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15.7pt" to="347.1pt,2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" strokecolor="#00aeef [3209]" strokeweight="3pt"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CB10A6" wp14:editId="74594169">
                <wp:simplePos x="0" y="0"/>
                <wp:positionH relativeFrom="column">
                  <wp:posOffset>-1</wp:posOffset>
                </wp:positionH>
                <wp:positionV relativeFrom="paragraph">
                  <wp:posOffset>2574583</wp:posOffset>
                </wp:positionV>
                <wp:extent cx="4407877" cy="11723"/>
                <wp:effectExtent l="19050" t="19050" r="31115" b="2667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7877" cy="1172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8714B6" id="Straight Connector 193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02.7pt" to="347.1pt,2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" strokecolor="#00aeef [3209]" strokeweight="3pt"/>
            </w:pict>
          </mc:Fallback>
        </mc:AlternateContent>
      </w:r>
      <w:r w:rsidR="00F82A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F39D98" wp14:editId="1F2F536E">
            <wp:extent cx="6698560" cy="358171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560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8A6E" w14:textId="0798AB2E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00E3019" w14:textId="243CDC10" w:rsidR="00F82A98" w:rsidRP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6E52527" w14:textId="6F667C28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82A98">
        <w:rPr>
          <w:rFonts w:ascii="Times New Roman" w:hAnsi="Times New Roman" w:cs="Times New Roman"/>
          <w:b/>
          <w:bCs/>
          <w:sz w:val="28"/>
          <w:szCs w:val="28"/>
        </w:rPr>
        <w:t xml:space="preserve">Trigger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F82A9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714118" w14:textId="2EAB30A6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A723850" w14:textId="3CF45E58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This trigger will update stock of medicine when new bill is generated.</w:t>
      </w:r>
    </w:p>
    <w:p w14:paraId="52057B49" w14:textId="2BB22739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32AC0D6" w14:textId="15860E9F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9599EA2" w14:textId="0150CAD2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create or replace trigger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updateQty</w:t>
      </w:r>
      <w:proofErr w:type="spellEnd"/>
    </w:p>
    <w:p w14:paraId="2E27893D" w14:textId="104F3053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>after insert on Bill_Summary for each row</w:t>
      </w:r>
    </w:p>
    <w:p w14:paraId="3DC8C193" w14:textId="559EAB84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>declare</w:t>
      </w:r>
    </w:p>
    <w:p w14:paraId="59B70B21" w14:textId="3E1E26C4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ab/>
        <w:t>Qty NUMBER;</w:t>
      </w:r>
    </w:p>
    <w:p w14:paraId="5E32CBF3" w14:textId="2105D371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>begin</w:t>
      </w:r>
    </w:p>
    <w:p w14:paraId="5DC716BF" w14:textId="0A8E54AC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        select Stock into Qty from Batch where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proofErr w:type="gramStart"/>
      <w:r w:rsidRPr="009F712B">
        <w:rPr>
          <w:rFonts w:ascii="Times New Roman" w:hAnsi="Times New Roman" w:cs="Times New Roman"/>
          <w:sz w:val="28"/>
          <w:szCs w:val="28"/>
        </w:rPr>
        <w:t>=: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new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>.ProductID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>;</w:t>
      </w:r>
    </w:p>
    <w:p w14:paraId="39C085B0" w14:textId="11F66DAA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        update Batch SET Stock=Qty</w:t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-: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new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>.Quantity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where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>=: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new.ProductID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>;</w:t>
      </w:r>
    </w:p>
    <w:p w14:paraId="29D584C9" w14:textId="3A246528" w:rsid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>end;</w:t>
      </w:r>
    </w:p>
    <w:p w14:paraId="214975BE" w14:textId="77777777" w:rsidR="001D7319" w:rsidRPr="009F712B" w:rsidRDefault="001D7319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</w:p>
    <w:p w14:paraId="7F53D04F" w14:textId="5E52A854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9F712B">
        <w:rPr>
          <w:rFonts w:ascii="Times New Roman" w:hAnsi="Times New Roman" w:cs="Times New Roman"/>
          <w:sz w:val="28"/>
          <w:szCs w:val="28"/>
        </w:rPr>
        <w:t>Bill_Info</w:t>
      </w:r>
      <w:proofErr w:type="spellEnd"/>
      <w:r w:rsidRPr="009F712B">
        <w:rPr>
          <w:rFonts w:ascii="Times New Roman" w:hAnsi="Times New Roman" w:cs="Times New Roman"/>
          <w:sz w:val="28"/>
          <w:szCs w:val="28"/>
        </w:rPr>
        <w:t xml:space="preserve"> values(15,1000,50,2,1,'04-JAN-2021');</w:t>
      </w:r>
    </w:p>
    <w:p w14:paraId="1A41A36E" w14:textId="390B840C" w:rsidR="009F712B" w:rsidRPr="009F712B" w:rsidRDefault="009F712B" w:rsidP="009F712B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9F712B">
        <w:rPr>
          <w:rFonts w:ascii="Times New Roman" w:hAnsi="Times New Roman" w:cs="Times New Roman"/>
          <w:sz w:val="28"/>
          <w:szCs w:val="28"/>
        </w:rPr>
        <w:t xml:space="preserve">insert into Bill_Summary </w:t>
      </w:r>
      <w:proofErr w:type="gramStart"/>
      <w:r w:rsidRPr="009F712B">
        <w:rPr>
          <w:rFonts w:ascii="Times New Roman" w:hAnsi="Times New Roman" w:cs="Times New Roman"/>
          <w:sz w:val="28"/>
          <w:szCs w:val="28"/>
        </w:rPr>
        <w:t>values(</w:t>
      </w:r>
      <w:proofErr w:type="gramEnd"/>
      <w:r w:rsidRPr="009F712B">
        <w:rPr>
          <w:rFonts w:ascii="Times New Roman" w:hAnsi="Times New Roman" w:cs="Times New Roman"/>
          <w:sz w:val="28"/>
          <w:szCs w:val="28"/>
        </w:rPr>
        <w:t>15,101,125,10);</w:t>
      </w:r>
    </w:p>
    <w:p w14:paraId="586678DB" w14:textId="1A36B512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FCD2C1C" w14:textId="3D220D55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E664394" w14:textId="77777777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1AA29BA" w14:textId="20A2D3E7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C05E1C2" w14:textId="3F3E0A24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43E5F03" w14:textId="583B61BF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9382EE" wp14:editId="7819E4CF">
            <wp:extent cx="5608806" cy="20270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F009" w14:textId="143B6C78" w:rsidR="00F82A98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F712B">
        <w:rPr>
          <w:rFonts w:ascii="Times New Roman" w:hAnsi="Times New Roman" w:cs="Times New Roman"/>
          <w:b/>
          <w:bCs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E071762" wp14:editId="62FE38A5">
                <wp:simplePos x="0" y="0"/>
                <wp:positionH relativeFrom="column">
                  <wp:posOffset>2164373</wp:posOffset>
                </wp:positionH>
                <wp:positionV relativeFrom="paragraph">
                  <wp:posOffset>238467</wp:posOffset>
                </wp:positionV>
                <wp:extent cx="8255" cy="226548"/>
                <wp:effectExtent l="19050" t="19050" r="29845" b="21590"/>
                <wp:wrapNone/>
                <wp:docPr id="219" name="Straight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5" cy="22654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611C3D" id="Straight Connector 219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4pt,18.8pt" to="171.05pt,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" strokecolor="#00aeef [3209]" strokeweight="3pt"/>
            </w:pict>
          </mc:Fallback>
        </mc:AlternateContent>
      </w:r>
      <w:r w:rsidRPr="009F712B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D82B2C" wp14:editId="14112DD3">
                <wp:simplePos x="0" y="0"/>
                <wp:positionH relativeFrom="margin">
                  <wp:posOffset>24912</wp:posOffset>
                </wp:positionH>
                <wp:positionV relativeFrom="paragraph">
                  <wp:posOffset>232605</wp:posOffset>
                </wp:positionV>
                <wp:extent cx="4396" cy="232997"/>
                <wp:effectExtent l="19050" t="19050" r="34290" b="34290"/>
                <wp:wrapNone/>
                <wp:docPr id="220" name="Straight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96" cy="23299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DACB7E" id="Straight Connector 220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95pt,18.3pt" to="2.3pt,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" strokecolor="#00aeef [3209]" strokeweight="3pt">
                <w10:wrap anchorx="margin"/>
              </v:line>
            </w:pict>
          </mc:Fallback>
        </mc:AlternateContent>
      </w:r>
      <w:r w:rsidRPr="009F712B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978282" wp14:editId="7242AF00">
                <wp:simplePos x="0" y="0"/>
                <wp:positionH relativeFrom="margin">
                  <wp:posOffset>29357</wp:posOffset>
                </wp:positionH>
                <wp:positionV relativeFrom="paragraph">
                  <wp:posOffset>447968</wp:posOffset>
                </wp:positionV>
                <wp:extent cx="2144199" cy="49"/>
                <wp:effectExtent l="0" t="19050" r="27940" b="19050"/>
                <wp:wrapNone/>
                <wp:docPr id="222" name="Straight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4199" cy="49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026587" id="Straight Connector 222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.3pt,35.25pt" to="171.15pt,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" strokecolor="#00aeef [3209]" strokeweight="3pt">
                <w10:wrap anchorx="margin"/>
              </v:line>
            </w:pict>
          </mc:Fallback>
        </mc:AlternateContent>
      </w:r>
      <w:r w:rsidRPr="009F712B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872C25" wp14:editId="67BA91E1">
                <wp:simplePos x="0" y="0"/>
                <wp:positionH relativeFrom="margin">
                  <wp:posOffset>69850</wp:posOffset>
                </wp:positionH>
                <wp:positionV relativeFrom="paragraph">
                  <wp:posOffset>4629785</wp:posOffset>
                </wp:positionV>
                <wp:extent cx="4445" cy="203835"/>
                <wp:effectExtent l="19050" t="19050" r="33655" b="24765"/>
                <wp:wrapNone/>
                <wp:docPr id="224" name="Straight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" cy="20383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B0F1C6" id="Straight Connector 224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.5pt,364.55pt" to="5.85pt,38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" strokecolor="#00aeef [3209]" strokeweight="3pt">
                <w10:wrap anchorx="margin"/>
              </v:line>
            </w:pict>
          </mc:Fallback>
        </mc:AlternateContent>
      </w:r>
      <w:r w:rsidRPr="009F712B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2537979" wp14:editId="25B989C3">
                <wp:simplePos x="0" y="0"/>
                <wp:positionH relativeFrom="column">
                  <wp:posOffset>50165</wp:posOffset>
                </wp:positionH>
                <wp:positionV relativeFrom="paragraph">
                  <wp:posOffset>4622165</wp:posOffset>
                </wp:positionV>
                <wp:extent cx="2162810" cy="0"/>
                <wp:effectExtent l="0" t="19050" r="27940" b="19050"/>
                <wp:wrapNone/>
                <wp:docPr id="225" name="Straight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281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7654F4" id="Straight Connector 225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95pt,363.95pt" to="174.25pt,3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" strokecolor="#00aeef [3209]" strokeweight="3pt"/>
            </w:pict>
          </mc:Fallback>
        </mc:AlternateContent>
      </w:r>
      <w:r w:rsidRPr="009F712B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C95B0DD" wp14:editId="768349F7">
                <wp:simplePos x="0" y="0"/>
                <wp:positionH relativeFrom="margin">
                  <wp:posOffset>74930</wp:posOffset>
                </wp:positionH>
                <wp:positionV relativeFrom="paragraph">
                  <wp:posOffset>4812665</wp:posOffset>
                </wp:positionV>
                <wp:extent cx="2127885" cy="0"/>
                <wp:effectExtent l="0" t="19050" r="24765" b="19050"/>
                <wp:wrapNone/>
                <wp:docPr id="226" name="Straight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7885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24517F" id="Straight Connector 226" o:spid="_x0000_s1026" style="position:absolute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.9pt,378.95pt" to="173.45pt,37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" strokecolor="#00aeef [3209]" strokeweight="3pt">
                <w10:wrap anchorx="margin"/>
              </v:line>
            </w:pict>
          </mc:Fallback>
        </mc:AlternateContent>
      </w:r>
      <w:r w:rsidRPr="009F712B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F4E655" wp14:editId="3B04BE6E">
                <wp:simplePos x="0" y="0"/>
                <wp:positionH relativeFrom="column">
                  <wp:posOffset>2193778</wp:posOffset>
                </wp:positionH>
                <wp:positionV relativeFrom="paragraph">
                  <wp:posOffset>4619723</wp:posOffset>
                </wp:positionV>
                <wp:extent cx="8573" cy="209550"/>
                <wp:effectExtent l="19050" t="19050" r="29845" b="19050"/>
                <wp:wrapNone/>
                <wp:docPr id="227" name="Straight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3" cy="2095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811C2A" id="Straight Connector 227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75pt,363.75pt" to="173.45pt,38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" strokecolor="#00aeef [3209]" strokeweight="3pt"/>
            </w:pict>
          </mc:Fallback>
        </mc:AlternateContent>
      </w:r>
      <w:r w:rsidRPr="009F712B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5A56D8" wp14:editId="187C1036">
                <wp:simplePos x="0" y="0"/>
                <wp:positionH relativeFrom="column">
                  <wp:posOffset>19050</wp:posOffset>
                </wp:positionH>
                <wp:positionV relativeFrom="paragraph">
                  <wp:posOffset>243263</wp:posOffset>
                </wp:positionV>
                <wp:extent cx="2163041" cy="0"/>
                <wp:effectExtent l="0" t="19050" r="27940" b="19050"/>
                <wp:wrapNone/>
                <wp:docPr id="216" name="Straight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3041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DFFB5D" id="Straight Connector 216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5pt,19.15pt" to="171.8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" strokecolor="#00aeef [3209]" strokeweight="3pt"/>
            </w:pict>
          </mc:Fallback>
        </mc:AlternateContent>
      </w:r>
      <w:r w:rsidR="00F82A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45D551" wp14:editId="6ED97F1D">
            <wp:extent cx="5618018" cy="609600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161" cy="610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FA0E" w14:textId="5AD1C958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D262224" w14:textId="4129ECF8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074CC4D" w14:textId="1BCE5029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4E5F27C" w14:textId="1494703B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DA235E4" w14:textId="72FA36FA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41C1C25" w14:textId="45706CB7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50787F1" w14:textId="0CF6EBC4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7BF6F0E" w14:textId="0614566A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543CA64" w14:textId="24B84CC6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D6617BA" w14:textId="60A92591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4131433" w14:textId="77777777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C0CB832" w14:textId="77777777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1EAAA36" w14:textId="7AF88B80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82A9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Trigger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F82A9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70E08B1" w14:textId="105B169C" w:rsidR="009F712B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CD70619" w14:textId="50BBAFA9" w:rsidR="00D96539" w:rsidRDefault="009F712B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</w:t>
      </w:r>
      <w:r w:rsidR="00D96539">
        <w:rPr>
          <w:rFonts w:ascii="Times New Roman" w:hAnsi="Times New Roman" w:cs="Times New Roman"/>
          <w:b/>
          <w:bCs/>
          <w:sz w:val="28"/>
          <w:szCs w:val="28"/>
        </w:rPr>
        <w:t xml:space="preserve">trigger will show error if quantity of order placed is higher than stock. It will show error that “Excessive Quantity Order.”. </w:t>
      </w:r>
    </w:p>
    <w:p w14:paraId="396A6177" w14:textId="77777777" w:rsidR="001D7319" w:rsidRDefault="001D731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E608A19" w14:textId="48A0F54A" w:rsidR="00D96539" w:rsidRDefault="00D9653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52DD4DF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 xml:space="preserve">create or replace trigger </w:t>
      </w:r>
      <w:proofErr w:type="spellStart"/>
      <w:r w:rsidRPr="00D96539">
        <w:rPr>
          <w:rFonts w:ascii="Times New Roman" w:hAnsi="Times New Roman" w:cs="Times New Roman"/>
          <w:sz w:val="28"/>
          <w:szCs w:val="28"/>
        </w:rPr>
        <w:t>checkQty</w:t>
      </w:r>
      <w:proofErr w:type="spellEnd"/>
    </w:p>
    <w:p w14:paraId="1A4C2C88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>before insert on Bill_Summary for each row</w:t>
      </w:r>
    </w:p>
    <w:p w14:paraId="775515C0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>declare</w:t>
      </w:r>
    </w:p>
    <w:p w14:paraId="1630575F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ab/>
        <w:t>Qty NUMBER;</w:t>
      </w:r>
    </w:p>
    <w:p w14:paraId="57948B49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>begin</w:t>
      </w:r>
    </w:p>
    <w:p w14:paraId="78B05D10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 xml:space="preserve">        select Stock into Qty from Batch where </w:t>
      </w:r>
      <w:proofErr w:type="spellStart"/>
      <w:r w:rsidRPr="00D96539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proofErr w:type="gramStart"/>
      <w:r w:rsidRPr="00D96539">
        <w:rPr>
          <w:rFonts w:ascii="Times New Roman" w:hAnsi="Times New Roman" w:cs="Times New Roman"/>
          <w:sz w:val="28"/>
          <w:szCs w:val="28"/>
        </w:rPr>
        <w:t>=:</w:t>
      </w:r>
      <w:proofErr w:type="spellStart"/>
      <w:r w:rsidRPr="00D96539">
        <w:rPr>
          <w:rFonts w:ascii="Times New Roman" w:hAnsi="Times New Roman" w:cs="Times New Roman"/>
          <w:sz w:val="28"/>
          <w:szCs w:val="28"/>
        </w:rPr>
        <w:t>new</w:t>
      </w:r>
      <w:proofErr w:type="gramEnd"/>
      <w:r w:rsidRPr="00D96539">
        <w:rPr>
          <w:rFonts w:ascii="Times New Roman" w:hAnsi="Times New Roman" w:cs="Times New Roman"/>
          <w:sz w:val="28"/>
          <w:szCs w:val="28"/>
        </w:rPr>
        <w:t>.ProductID</w:t>
      </w:r>
      <w:proofErr w:type="spellEnd"/>
      <w:r w:rsidRPr="00D96539">
        <w:rPr>
          <w:rFonts w:ascii="Times New Roman" w:hAnsi="Times New Roman" w:cs="Times New Roman"/>
          <w:sz w:val="28"/>
          <w:szCs w:val="28"/>
        </w:rPr>
        <w:t>;</w:t>
      </w:r>
    </w:p>
    <w:p w14:paraId="20EF1E15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 xml:space="preserve">        if Qty</w:t>
      </w:r>
      <w:proofErr w:type="gramStart"/>
      <w:r w:rsidRPr="00D96539">
        <w:rPr>
          <w:rFonts w:ascii="Times New Roman" w:hAnsi="Times New Roman" w:cs="Times New Roman"/>
          <w:sz w:val="28"/>
          <w:szCs w:val="28"/>
        </w:rPr>
        <w:t>&lt;:</w:t>
      </w:r>
      <w:proofErr w:type="spellStart"/>
      <w:r w:rsidRPr="00D96539">
        <w:rPr>
          <w:rFonts w:ascii="Times New Roman" w:hAnsi="Times New Roman" w:cs="Times New Roman"/>
          <w:sz w:val="28"/>
          <w:szCs w:val="28"/>
        </w:rPr>
        <w:t>new</w:t>
      </w:r>
      <w:proofErr w:type="gramEnd"/>
      <w:r w:rsidRPr="00D96539">
        <w:rPr>
          <w:rFonts w:ascii="Times New Roman" w:hAnsi="Times New Roman" w:cs="Times New Roman"/>
          <w:sz w:val="28"/>
          <w:szCs w:val="28"/>
        </w:rPr>
        <w:t>.Quantity</w:t>
      </w:r>
      <w:proofErr w:type="spellEnd"/>
      <w:r w:rsidRPr="00D96539">
        <w:rPr>
          <w:rFonts w:ascii="Times New Roman" w:hAnsi="Times New Roman" w:cs="Times New Roman"/>
          <w:sz w:val="28"/>
          <w:szCs w:val="28"/>
        </w:rPr>
        <w:t xml:space="preserve"> then </w:t>
      </w:r>
    </w:p>
    <w:p w14:paraId="1061DB6E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 xml:space="preserve">        delete from </w:t>
      </w:r>
      <w:proofErr w:type="spellStart"/>
      <w:r w:rsidRPr="00D96539">
        <w:rPr>
          <w:rFonts w:ascii="Times New Roman" w:hAnsi="Times New Roman" w:cs="Times New Roman"/>
          <w:sz w:val="28"/>
          <w:szCs w:val="28"/>
        </w:rPr>
        <w:t>Bill_Info</w:t>
      </w:r>
      <w:proofErr w:type="spellEnd"/>
      <w:r w:rsidRPr="00D96539">
        <w:rPr>
          <w:rFonts w:ascii="Times New Roman" w:hAnsi="Times New Roman" w:cs="Times New Roman"/>
          <w:sz w:val="28"/>
          <w:szCs w:val="28"/>
        </w:rPr>
        <w:t xml:space="preserve"> where </w:t>
      </w:r>
      <w:proofErr w:type="spellStart"/>
      <w:r w:rsidRPr="00D96539">
        <w:rPr>
          <w:rFonts w:ascii="Times New Roman" w:hAnsi="Times New Roman" w:cs="Times New Roman"/>
          <w:sz w:val="28"/>
          <w:szCs w:val="28"/>
        </w:rPr>
        <w:t>BillNo</w:t>
      </w:r>
      <w:proofErr w:type="spellEnd"/>
      <w:proofErr w:type="gramStart"/>
      <w:r w:rsidRPr="00D96539">
        <w:rPr>
          <w:rFonts w:ascii="Times New Roman" w:hAnsi="Times New Roman" w:cs="Times New Roman"/>
          <w:sz w:val="28"/>
          <w:szCs w:val="28"/>
        </w:rPr>
        <w:t>=:</w:t>
      </w:r>
      <w:proofErr w:type="spellStart"/>
      <w:r w:rsidRPr="00D96539">
        <w:rPr>
          <w:rFonts w:ascii="Times New Roman" w:hAnsi="Times New Roman" w:cs="Times New Roman"/>
          <w:sz w:val="28"/>
          <w:szCs w:val="28"/>
        </w:rPr>
        <w:t>new</w:t>
      </w:r>
      <w:proofErr w:type="gramEnd"/>
      <w:r w:rsidRPr="00D96539">
        <w:rPr>
          <w:rFonts w:ascii="Times New Roman" w:hAnsi="Times New Roman" w:cs="Times New Roman"/>
          <w:sz w:val="28"/>
          <w:szCs w:val="28"/>
        </w:rPr>
        <w:t>.BillNo</w:t>
      </w:r>
      <w:proofErr w:type="spellEnd"/>
      <w:r w:rsidRPr="00D96539">
        <w:rPr>
          <w:rFonts w:ascii="Times New Roman" w:hAnsi="Times New Roman" w:cs="Times New Roman"/>
          <w:sz w:val="28"/>
          <w:szCs w:val="28"/>
        </w:rPr>
        <w:t>;</w:t>
      </w:r>
    </w:p>
    <w:p w14:paraId="152BCF99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D96539">
        <w:rPr>
          <w:rFonts w:ascii="Times New Roman" w:hAnsi="Times New Roman" w:cs="Times New Roman"/>
          <w:sz w:val="28"/>
          <w:szCs w:val="28"/>
        </w:rPr>
        <w:t>raise_application_</w:t>
      </w:r>
      <w:proofErr w:type="gramStart"/>
      <w:r w:rsidRPr="00D96539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D9653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96539">
        <w:rPr>
          <w:rFonts w:ascii="Times New Roman" w:hAnsi="Times New Roman" w:cs="Times New Roman"/>
          <w:sz w:val="28"/>
          <w:szCs w:val="28"/>
        </w:rPr>
        <w:t>-20200,'Excessive Quantity Order.');</w:t>
      </w:r>
    </w:p>
    <w:p w14:paraId="4CC7E2BE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 xml:space="preserve">        end if;      </w:t>
      </w:r>
    </w:p>
    <w:p w14:paraId="2B527BC6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>end;</w:t>
      </w:r>
    </w:p>
    <w:p w14:paraId="16633239" w14:textId="77777777" w:rsidR="00D96539" w:rsidRPr="00D96539" w:rsidRDefault="00D96539" w:rsidP="00D96539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D96539">
        <w:rPr>
          <w:rFonts w:ascii="Times New Roman" w:hAnsi="Times New Roman" w:cs="Times New Roman"/>
          <w:sz w:val="28"/>
          <w:szCs w:val="28"/>
        </w:rPr>
        <w:t>Bill_Info</w:t>
      </w:r>
      <w:proofErr w:type="spellEnd"/>
      <w:r w:rsidRPr="00D96539">
        <w:rPr>
          <w:rFonts w:ascii="Times New Roman" w:hAnsi="Times New Roman" w:cs="Times New Roman"/>
          <w:sz w:val="28"/>
          <w:szCs w:val="28"/>
        </w:rPr>
        <w:t xml:space="preserve"> values(16,1000,50,2,1,'04-JAN-2021');</w:t>
      </w:r>
    </w:p>
    <w:p w14:paraId="4BD57312" w14:textId="033B6817" w:rsidR="00D96539" w:rsidRDefault="00D96539" w:rsidP="00F82A98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  <w:r w:rsidRPr="00D96539">
        <w:rPr>
          <w:rFonts w:ascii="Times New Roman" w:hAnsi="Times New Roman" w:cs="Times New Roman"/>
          <w:sz w:val="28"/>
          <w:szCs w:val="28"/>
        </w:rPr>
        <w:t xml:space="preserve">insert into Bill_Summary </w:t>
      </w:r>
      <w:proofErr w:type="gramStart"/>
      <w:r w:rsidRPr="00D96539">
        <w:rPr>
          <w:rFonts w:ascii="Times New Roman" w:hAnsi="Times New Roman" w:cs="Times New Roman"/>
          <w:sz w:val="28"/>
          <w:szCs w:val="28"/>
        </w:rPr>
        <w:t>values(</w:t>
      </w:r>
      <w:proofErr w:type="gramEnd"/>
      <w:r w:rsidRPr="00D96539">
        <w:rPr>
          <w:rFonts w:ascii="Times New Roman" w:hAnsi="Times New Roman" w:cs="Times New Roman"/>
          <w:sz w:val="28"/>
          <w:szCs w:val="28"/>
        </w:rPr>
        <w:t>16,101,125,200);</w:t>
      </w:r>
    </w:p>
    <w:p w14:paraId="1914DF00" w14:textId="77777777" w:rsidR="001D7319" w:rsidRPr="001D7319" w:rsidRDefault="001D7319" w:rsidP="00F82A98">
      <w:pPr>
        <w:tabs>
          <w:tab w:val="left" w:pos="2616"/>
        </w:tabs>
        <w:rPr>
          <w:rFonts w:ascii="Times New Roman" w:hAnsi="Times New Roman" w:cs="Times New Roman"/>
          <w:sz w:val="28"/>
          <w:szCs w:val="28"/>
        </w:rPr>
      </w:pPr>
    </w:p>
    <w:p w14:paraId="5493ECBD" w14:textId="49EDF370" w:rsidR="00D96539" w:rsidRDefault="00D96539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DADD843" w14:textId="77777777" w:rsid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9F33A12" w14:textId="67D6BA90" w:rsidR="00F82A98" w:rsidRPr="00F82A98" w:rsidRDefault="00F82A98" w:rsidP="00F82A98">
      <w:pPr>
        <w:tabs>
          <w:tab w:val="left" w:pos="261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D69296" wp14:editId="1476BDDE">
                <wp:simplePos x="0" y="0"/>
                <wp:positionH relativeFrom="column">
                  <wp:posOffset>2222500</wp:posOffset>
                </wp:positionH>
                <wp:positionV relativeFrom="paragraph">
                  <wp:posOffset>3276177</wp:posOffset>
                </wp:positionV>
                <wp:extent cx="0" cy="120438"/>
                <wp:effectExtent l="19050" t="19050" r="19050" b="1333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43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7D4BB0" id="Straight Connector 31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pt,257.95pt" to="175pt,2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" strokecolor="#00aeef [3209]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FB66BA" wp14:editId="5A2D9860">
                <wp:simplePos x="0" y="0"/>
                <wp:positionH relativeFrom="margin">
                  <wp:align>left</wp:align>
                </wp:positionH>
                <wp:positionV relativeFrom="paragraph">
                  <wp:posOffset>3279987</wp:posOffset>
                </wp:positionV>
                <wp:extent cx="0" cy="116205"/>
                <wp:effectExtent l="19050" t="19050" r="19050" b="17145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1620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78AEC7" id="Straight Connector 192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58.25pt" to="0,26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" strokecolor="#00aeef [3209]" strokeweight="3pt"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0261FE" wp14:editId="18109874">
                <wp:simplePos x="0" y="0"/>
                <wp:positionH relativeFrom="margin">
                  <wp:align>left</wp:align>
                </wp:positionH>
                <wp:positionV relativeFrom="paragraph">
                  <wp:posOffset>3404870</wp:posOffset>
                </wp:positionV>
                <wp:extent cx="2240280" cy="0"/>
                <wp:effectExtent l="0" t="19050" r="2667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028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537BB5" id="Straight Connector 30" o:spid="_x0000_s1026" style="position:absolute;z-index:2516633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68.1pt" to="176.4pt,26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" strokecolor="#00aeef [3209]" strokeweight="3pt"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25B130" wp14:editId="13884943">
                <wp:simplePos x="0" y="0"/>
                <wp:positionH relativeFrom="column">
                  <wp:posOffset>0</wp:posOffset>
                </wp:positionH>
                <wp:positionV relativeFrom="paragraph">
                  <wp:posOffset>3279140</wp:posOffset>
                </wp:positionV>
                <wp:extent cx="2240280" cy="0"/>
                <wp:effectExtent l="0" t="19050" r="2667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028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6CD41" id="Straight Connector 2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58.2pt" to="176.4pt,2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" strokecolor="#00aeef [3209]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B188EC" wp14:editId="3E7A18F2">
            <wp:extent cx="5326842" cy="3947502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2A98" w:rsidRPr="00F82A98" w:rsidSect="00E74B29">
      <w:footerReference w:type="even" r:id="rId39"/>
      <w:footerReference w:type="default" r:id="rId40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3C8BC6" w14:textId="77777777" w:rsidR="00927A05" w:rsidRDefault="00927A05" w:rsidP="00E74B29">
      <w:r>
        <w:separator/>
      </w:r>
    </w:p>
  </w:endnote>
  <w:endnote w:type="continuationSeparator" w:id="0">
    <w:p w14:paraId="68B01B20" w14:textId="77777777" w:rsidR="00927A05" w:rsidRDefault="00927A0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E97F10E" w14:textId="77777777" w:rsidR="009F6019" w:rsidRDefault="009F601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6078613" w14:textId="77777777" w:rsidR="009F6019" w:rsidRDefault="009F601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8AE1FF" w14:textId="77777777" w:rsidR="009F6019" w:rsidRDefault="009F601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9F6019" w14:paraId="642F4F98" w14:textId="77777777" w:rsidTr="006709F1">
      <w:tc>
        <w:tcPr>
          <w:tcW w:w="1079" w:type="dxa"/>
        </w:tcPr>
        <w:p w14:paraId="6B0C93DB" w14:textId="77777777" w:rsidR="009F6019" w:rsidRPr="00E74B29" w:rsidRDefault="009F6019" w:rsidP="006709F1">
          <w:pPr>
            <w:pStyle w:val="Footer"/>
          </w:pPr>
        </w:p>
      </w:tc>
      <w:tc>
        <w:tcPr>
          <w:tcW w:w="5395" w:type="dxa"/>
        </w:tcPr>
        <w:p w14:paraId="5C911672" w14:textId="46E8A0F1" w:rsidR="009F6019" w:rsidRPr="00874FE7" w:rsidRDefault="009F6019" w:rsidP="006709F1">
          <w:pPr>
            <w:pStyle w:val="Footer"/>
          </w:pPr>
          <w:r>
            <w:t>Pharmaceutical Store Management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516E95B" w14:textId="77777777" w:rsidR="009F6019" w:rsidRPr="00E74B29" w:rsidRDefault="009F601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1B032F03" w14:textId="77777777" w:rsidR="009F6019" w:rsidRPr="00E74B29" w:rsidRDefault="009F6019" w:rsidP="006709F1">
          <w:pPr>
            <w:pStyle w:val="Footer"/>
          </w:pPr>
        </w:p>
      </w:tc>
    </w:tr>
  </w:tbl>
  <w:p w14:paraId="060D5B54" w14:textId="77777777" w:rsidR="009F6019" w:rsidRDefault="009F601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99CF76" w14:textId="77777777" w:rsidR="00927A05" w:rsidRDefault="00927A05" w:rsidP="00E74B29">
      <w:r>
        <w:separator/>
      </w:r>
    </w:p>
  </w:footnote>
  <w:footnote w:type="continuationSeparator" w:id="0">
    <w:p w14:paraId="106FB91D" w14:textId="77777777" w:rsidR="00927A05" w:rsidRDefault="00927A0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376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09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1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3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5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7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9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1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36" w:hanging="360"/>
      </w:pPr>
      <w:rPr>
        <w:rFonts w:ascii="Wingdings" w:hAnsi="Wingdings" w:hint="default"/>
      </w:rPr>
    </w:lvl>
  </w:abstractNum>
  <w:abstractNum w:abstractNumId="1" w15:restartNumberingAfterBreak="0">
    <w:nsid w:val="1ECB0FC8"/>
    <w:multiLevelType w:val="hybridMultilevel"/>
    <w:tmpl w:val="5BFAD842"/>
    <w:lvl w:ilvl="0" w:tplc="4009000B">
      <w:start w:val="1"/>
      <w:numFmt w:val="bullet"/>
      <w:lvlText w:val=""/>
      <w:lvlJc w:val="left"/>
      <w:pPr>
        <w:ind w:left="81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441"/>
    <w:rsid w:val="0000466A"/>
    <w:rsid w:val="0001705A"/>
    <w:rsid w:val="00086FA5"/>
    <w:rsid w:val="0008773B"/>
    <w:rsid w:val="000E4641"/>
    <w:rsid w:val="0012522F"/>
    <w:rsid w:val="00143A0C"/>
    <w:rsid w:val="00151F66"/>
    <w:rsid w:val="00177F8D"/>
    <w:rsid w:val="00185F4A"/>
    <w:rsid w:val="00196F86"/>
    <w:rsid w:val="001D3F2D"/>
    <w:rsid w:val="001D7319"/>
    <w:rsid w:val="001D7E77"/>
    <w:rsid w:val="002D2200"/>
    <w:rsid w:val="003C4F7D"/>
    <w:rsid w:val="003E715B"/>
    <w:rsid w:val="0040564B"/>
    <w:rsid w:val="0048120C"/>
    <w:rsid w:val="004909D9"/>
    <w:rsid w:val="00521481"/>
    <w:rsid w:val="005A1935"/>
    <w:rsid w:val="00665110"/>
    <w:rsid w:val="006709F1"/>
    <w:rsid w:val="0069442E"/>
    <w:rsid w:val="006C31D2"/>
    <w:rsid w:val="006C60E6"/>
    <w:rsid w:val="00713441"/>
    <w:rsid w:val="007E4DA8"/>
    <w:rsid w:val="00837914"/>
    <w:rsid w:val="00874FE7"/>
    <w:rsid w:val="008850FA"/>
    <w:rsid w:val="00927A05"/>
    <w:rsid w:val="0094747D"/>
    <w:rsid w:val="00952F7D"/>
    <w:rsid w:val="0095496A"/>
    <w:rsid w:val="009A38BA"/>
    <w:rsid w:val="009C220A"/>
    <w:rsid w:val="009F6019"/>
    <w:rsid w:val="009F712B"/>
    <w:rsid w:val="00AF010C"/>
    <w:rsid w:val="00B43E11"/>
    <w:rsid w:val="00C755AB"/>
    <w:rsid w:val="00CC3F0C"/>
    <w:rsid w:val="00CE792B"/>
    <w:rsid w:val="00D43125"/>
    <w:rsid w:val="00D63376"/>
    <w:rsid w:val="00D66A3A"/>
    <w:rsid w:val="00D96539"/>
    <w:rsid w:val="00DF198B"/>
    <w:rsid w:val="00E01872"/>
    <w:rsid w:val="00E74B29"/>
    <w:rsid w:val="00F50791"/>
    <w:rsid w:val="00F82A98"/>
    <w:rsid w:val="00FB2F1A"/>
    <w:rsid w:val="00FE2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5992B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196F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NESH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28</Pages>
  <Words>2085</Words>
  <Characters>11889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2021-04-15T03:28:00Z</dcterms:created>
  <dcterms:modified xsi:type="dcterms:W3CDTF">2021-04-15T17:42:00Z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